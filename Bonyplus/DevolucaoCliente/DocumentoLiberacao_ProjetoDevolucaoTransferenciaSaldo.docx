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1269B86E" w14:textId="77777777" w:rsidR="00A0417E" w:rsidRDefault="00214769">
          <w:r w:rsidRPr="00095045">
            <w:rPr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2BE81398" wp14:editId="01447ACD">
                    <wp:simplePos x="0" y="0"/>
                    <wp:positionH relativeFrom="margin">
                      <wp:posOffset>407670</wp:posOffset>
                    </wp:positionH>
                    <wp:positionV relativeFrom="margin">
                      <wp:posOffset>-1166495</wp:posOffset>
                    </wp:positionV>
                    <wp:extent cx="1661160" cy="4366895"/>
                    <wp:effectExtent l="0" t="82868" r="110173" b="33972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6116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90CD88" w14:textId="77777777" w:rsidR="00A90A0C" w:rsidRDefault="00A90A0C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</w:p>
                              <w:p w14:paraId="5129B97D" w14:textId="77777777" w:rsidR="00A90A0C" w:rsidRPr="00095045" w:rsidRDefault="00A90A0C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sz w:val="44"/>
                                    </w:rPr>
                                    <w:alias w:val="Assunto"/>
                                    <w:tag w:val=""/>
                                    <w:id w:val="20955140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4769">
                                      <w:rPr>
                                        <w:b/>
                                        <w:i/>
                                        <w:iCs/>
                                        <w:sz w:val="44"/>
                                      </w:rPr>
                                      <w:t>Projeto Devolução/Transferência Saldo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85" coordsize="21600,21600" o:spt="185" adj="3600" path="m@0,0nfqx0@0l0@2qy@0,21600em@1,0nfqx21600@0l21600@2qy@1,21600em@0,0nsqx0@0l0@2qy@0,21600l@1,21600qx21600@2l21600@0qy@1,0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2.1pt;margin-top:-91.8pt;width:130.8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" o:allowincell="f" adj="2346" fillcolor="#4f81bd" strokecolor="#4f81bd" strokeweight="1pt">
                    <v:shadow on="t" type="double" color="gray" opacity=".5" color2="shadow add(102)" offset="3pt,-3pt" offset2="6pt,-6pt"/>
                    <v:textbox inset="18pt,18pt,,18pt">
                      <w:txbxContent>
                        <w:p w14:paraId="5F90CD88" w14:textId="77777777" w:rsidR="00A90A0C" w:rsidRDefault="00A90A0C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</w:p>
                        <w:p w14:paraId="5129B97D" w14:textId="77777777" w:rsidR="00A90A0C" w:rsidRPr="00095045" w:rsidRDefault="00A90A0C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iCs/>
                                <w:sz w:val="44"/>
                              </w:rPr>
                              <w:alias w:val="Assunto"/>
                              <w:tag w:val=""/>
                              <w:id w:val="20955140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4769">
                                <w:rPr>
                                  <w:b/>
                                  <w:i/>
                                  <w:iCs/>
                                  <w:sz w:val="44"/>
                                </w:rPr>
                                <w:t>Projeto Devolução/Transferência Saldo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B27B003" wp14:editId="7C983D0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51434843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3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D24B4B9" w14:textId="77777777" w:rsidR="00A90A0C" w:rsidRDefault="00A90A0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289985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FE137C1" w14:textId="77777777" w:rsidR="00A90A0C" w:rsidRPr="00A0417E" w:rsidRDefault="00A90A0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www.szsolucoes.com.br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19330889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3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E24C453" w14:textId="77777777" w:rsidR="00A90A0C" w:rsidRPr="00C6614D" w:rsidRDefault="00A90A0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31/05/2016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7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" o:allowincell="f">
                    <v:group id="Group 364" o:spid="_x0000_s1028" style="position:absolute;left:7344;width:4896;height:15840" coordorigin="7560" coordsize="4700,15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5Bce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imz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Fx7GAAAA3AAA&#10;AA8AAAAAAAAAAAAAAAAAqQIAAGRycy9kb3ducmV2LnhtbFBLBQYAAAAABAAEAPoAAACcAwAAAAA=&#10;">
                      <v:rect id="Rectangle 365" o:spid="_x0000_s1029" style="position:absolute;left:7755;width:4505;height:15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UsJxgAA&#10;ANwAAAAPAAAAZHJzL2Rvd25yZXYueG1sRI9Ba8JAFITvQv/D8gpeRDdaKhJdRYpaeypRQY+P7DOJ&#10;zb6N2VWjv94tFHocZuYbZjJrTCmuVLvCsoJ+LwJBnFpdcKZgt112RyCcR9ZYWiYFd3Iwm760Jhhr&#10;e+OErhufiQBhF6OC3PsqltKlORl0PVsRB+9oa4M+yDqTusZbgJtSDqJoKA0WHBZyrOgjp/RnczEK&#10;FvM94uFxTDqfy9X3V3U4nXfJQ6n2azMfg/DU+P/wX3utFbwN3+H3TDgCcvoE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XUsJxgAAANwAAAAPAAAAAAAAAAAAAAAAAJcCAABkcnMv&#10;ZG93bnJldi54bWxQSwUGAAAAAAQABAD1AAAAigMAAAAA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N7NxQAA&#10;ANwAAAAPAAAAZHJzL2Rvd25yZXYueG1sRI9BawIxFITvQv9DeAVvmu1KQ1mNIoVWCz1Uq54fm+dm&#10;cfOybqJu/31TKHgcZuYbZrboXSOu1IXas4ancQaCuPSm5krD7vtt9AIiRGSDjWfS8EMBFvOHwQwL&#10;42+8oes2ViJBOBSowcbYFlKG0pLDMPYtcfKOvnMYk+wqaTq8JbhrZJ5lSjqsOS1YbOnVUnnaXpwG&#10;dchUbj8Pq/P7OV9d1l/PG7X/0Hr42C+nICL18R7+b6+NholS8HcmHQE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0E3s3FAAAA3AAAAA8AAAAAAAAAAAAAAAAAlwIAAGRycy9k&#10;b3ducmV2LnhtbFBLBQYAAAAABAAEAPUAAACJAwAAAAA=&#10;" fillcolor="#a28e6a [3206]" stroked="f" strokecolor="white" strokeweight="1pt">
                        <v:fill r:id="rId10" o:title="" opacity="52428f" color2="white [3212]" o:opacity2="52428f" type="pattern"/>
                        <v:shadow color="#d8d8d8" opacity="1" mv:blur="0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sA8wxQAA&#10;ANwAAAAPAAAAZHJzL2Rvd25yZXYueG1sRI9Pa8JAFMTvQr/D8oTedKOBGKIbkUpL6KFSWw/eHtmX&#10;P5h9G7JbTb99VxB6HGbmN8xmO5pOXGlwrWUFi3kEgri0uuVawffX6ywF4Tyyxs4yKfglB9v8abLB&#10;TNsbf9L16GsRIOwyVNB432dSurIhg25ue+LgVXYw6IMcaqkHvAW46eQyihJpsOWw0GBPLw2Vl+OP&#10;UXAqkqrYxzptC3lYpOe3j3cTk1LP03G3BuFp9P/hR7vQCuJkBf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2wDzDFAAAA3AAAAA8AAAAAAAAAAAAAAAAAlwIAAGRycy9k&#10;b3ducmV2LnhtbFBLBQYAAAAABAAEAPUAAACJ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5143484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3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D24B4B9" w14:textId="77777777" w:rsidR="00A90A0C" w:rsidRDefault="00A90A0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5tCwgAA&#10;ANwAAAAPAAAAZHJzL2Rvd25yZXYueG1sRE9Na4NAEL0X8h+WCeRWVyOIWDcSUhokh5am7SG3wZ2o&#10;xJ0Vd5OYf989FHp8vO+yms0gbjS53rKCJIpBEDdW99wq+P56e85BOI+scbBMCh7koNosnkostL3z&#10;J92OvhUhhF2BCjrvx0JK13Rk0EV2JA7c2U4GfYBTK/WE9xBuBrmO40wa7Dk0dDjSrqPmcrwaBT91&#10;dq5fU533tfxI8tP+/WBSUmq1nLcvIDzN/l/85661gjQLa8OZcAT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vm0LCAAAA3AAAAA8AAAAAAAAAAAAAAAAAlwIAAGRycy9kb3du&#10;cmV2LnhtbFBLBQYAAAAABAAEAPUAAACG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289985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FE137C1" w14:textId="77777777" w:rsidR="00A90A0C" w:rsidRPr="00A0417E" w:rsidRDefault="00A90A0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www.szsolucoes.com.br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19330889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3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E24C453" w14:textId="77777777" w:rsidR="00A90A0C" w:rsidRPr="00C6614D" w:rsidRDefault="00A90A0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31/05/2016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CD519B7" w14:textId="77777777" w:rsidR="00A0417E" w:rsidRPr="00095045" w:rsidRDefault="00F0536C">
          <w:pPr>
            <w:rPr>
              <w:caps/>
              <w:color w:val="FF0000"/>
            </w:rPr>
          </w:pPr>
          <w:bookmarkStart w:id="0" w:name="_GoBack"/>
          <w:r w:rsidRPr="00095045">
            <w:rPr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54656" behindDoc="0" locked="0" layoutInCell="0" allowOverlap="1" wp14:anchorId="77693377" wp14:editId="19E84FD9">
                <wp:simplePos x="0" y="0"/>
                <wp:positionH relativeFrom="page">
                  <wp:posOffset>3505200</wp:posOffset>
                </wp:positionH>
                <wp:positionV relativeFrom="page">
                  <wp:posOffset>4601845</wp:posOffset>
                </wp:positionV>
                <wp:extent cx="3767455" cy="2612390"/>
                <wp:effectExtent l="19050" t="0" r="23495" b="75946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61239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72A1" w:rsidRPr="00095045">
            <w:rPr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004BF5CD" wp14:editId="7D217543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786130"/>
                    <wp:effectExtent l="114300" t="114300" r="141605" b="12827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78613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6E789B0" w14:textId="77777777" w:rsidR="00A90A0C" w:rsidRPr="00346BCF" w:rsidRDefault="00A90A0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 w:rsidRPr="00346BC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Documento de Liberação de Software</w:t>
                                    </w:r>
                                  </w:p>
                                </w:sdtContent>
                              </w:sdt>
                              <w:p w14:paraId="6B99E706" w14:textId="77777777" w:rsidR="00A90A0C" w:rsidRPr="00EF4A10" w:rsidRDefault="00A90A0C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tângulo 16" o:spid="_x0000_s1033" style="position:absolute;margin-left:16.75pt;margin-top:217.05pt;width:510.85pt;height:61.9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" o:allowincell="f" fillcolor="#d34817 [3204]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1CEF59B" w14:textId="77777777" w:rsidR="00CB313A" w:rsidRPr="00346BCF" w:rsidRDefault="00CB313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 w:rsidRPr="00346BC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Documento de Liberação de Software</w:t>
                              </w:r>
                            </w:p>
                          </w:sdtContent>
                        </w:sdt>
                        <w:p w14:paraId="4BB10796" w14:textId="77777777" w:rsidR="00CB313A" w:rsidRPr="00EF4A10" w:rsidRDefault="00CB313A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bookmarkEnd w:id="0"/>
    <w:p w14:paraId="164885CF" w14:textId="77777777" w:rsidR="005C0F56" w:rsidRPr="00F660B3" w:rsidRDefault="005C0F56" w:rsidP="00521F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18744003"/>
        <w:docPartObj>
          <w:docPartGallery w:val="Table of Contents"/>
          <w:docPartUnique/>
        </w:docPartObj>
      </w:sdtPr>
      <w:sdtContent>
        <w:p w14:paraId="77420148" w14:textId="77777777" w:rsidR="001B3C3D" w:rsidRDefault="001B3C3D">
          <w:pPr>
            <w:pStyle w:val="TOCHeading"/>
          </w:pPr>
          <w:r>
            <w:t>Sumário</w:t>
          </w:r>
        </w:p>
        <w:p w14:paraId="3A381201" w14:textId="77777777" w:rsidR="001B3C3D" w:rsidRPr="001B3C3D" w:rsidRDefault="001B3C3D" w:rsidP="001B3C3D"/>
        <w:p w14:paraId="14178B1B" w14:textId="77777777" w:rsidR="004B739D" w:rsidRDefault="001B3C3D" w:rsidP="004B739D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16324" w:history="1">
            <w:r w:rsidR="004B739D" w:rsidRPr="0061461F">
              <w:rPr>
                <w:rStyle w:val="Hyperlink"/>
                <w:rFonts w:ascii="Calibri" w:hAnsi="Calibri"/>
                <w:noProof/>
              </w:rPr>
              <w:t>1.</w:t>
            </w:r>
            <w:r w:rsidR="004B739D">
              <w:rPr>
                <w:noProof/>
                <w:lang w:eastAsia="pt-BR"/>
              </w:rPr>
              <w:tab/>
            </w:r>
            <w:r w:rsidR="00F2151F" w:rsidRPr="00F2151F">
              <w:rPr>
                <w:noProof/>
                <w:lang w:eastAsia="pt-BR"/>
              </w:rPr>
              <w:t>Prazo de Garantia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1</w:t>
            </w:r>
          </w:hyperlink>
        </w:p>
        <w:p w14:paraId="66403D02" w14:textId="77777777" w:rsidR="004B739D" w:rsidRDefault="00291199" w:rsidP="004B739D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5" w:history="1">
            <w:r w:rsidR="00B37F82">
              <w:rPr>
                <w:rStyle w:val="Hyperlink"/>
                <w:rFonts w:ascii="Calibri" w:hAnsi="Calibri"/>
                <w:noProof/>
              </w:rPr>
              <w:t>2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870A8D">
              <w:rPr>
                <w:rStyle w:val="Hyperlink"/>
                <w:rFonts w:ascii="Calibri" w:hAnsi="Calibri"/>
                <w:noProof/>
              </w:rPr>
              <w:t>Resumo Serviço Executado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2</w:t>
            </w:r>
          </w:hyperlink>
        </w:p>
        <w:p w14:paraId="49716A64" w14:textId="77777777" w:rsidR="001B3C3D" w:rsidRDefault="00291199" w:rsidP="004D7063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6" w:history="1">
            <w:r w:rsidR="00B37F82">
              <w:rPr>
                <w:rStyle w:val="Hyperlink"/>
                <w:rFonts w:ascii="Calibri" w:hAnsi="Calibri"/>
                <w:noProof/>
              </w:rPr>
              <w:t>3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Descrição da Solução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3</w:t>
            </w:r>
          </w:hyperlink>
          <w:r w:rsidR="001B3C3D">
            <w:rPr>
              <w:b/>
              <w:bCs/>
            </w:rPr>
            <w:fldChar w:fldCharType="end"/>
          </w:r>
        </w:p>
      </w:sdtContent>
    </w:sdt>
    <w:p w14:paraId="1F0B510D" w14:textId="77777777" w:rsidR="009E7E46" w:rsidRDefault="009E7E46" w:rsidP="006B709D">
      <w:pPr>
        <w:ind w:left="142"/>
      </w:pPr>
    </w:p>
    <w:p w14:paraId="10312795" w14:textId="77777777" w:rsidR="009E7E46" w:rsidRDefault="009E7E46" w:rsidP="006B709D">
      <w:pPr>
        <w:ind w:left="142"/>
      </w:pPr>
    </w:p>
    <w:p w14:paraId="48C83A06" w14:textId="77777777" w:rsidR="009E7E46" w:rsidRDefault="009E7E46" w:rsidP="006B709D">
      <w:pPr>
        <w:ind w:left="142"/>
      </w:pPr>
    </w:p>
    <w:p w14:paraId="4466C92D" w14:textId="77777777" w:rsidR="009E7E46" w:rsidRDefault="009E7E46" w:rsidP="006B709D">
      <w:pPr>
        <w:ind w:left="142"/>
      </w:pPr>
    </w:p>
    <w:p w14:paraId="3640AAC0" w14:textId="77777777" w:rsidR="009E7E46" w:rsidRDefault="009E7E46" w:rsidP="006B709D">
      <w:pPr>
        <w:ind w:left="142"/>
      </w:pPr>
    </w:p>
    <w:p w14:paraId="69E354B3" w14:textId="77777777" w:rsidR="009E7E46" w:rsidRDefault="009E7E46" w:rsidP="006B709D">
      <w:pPr>
        <w:ind w:left="142"/>
      </w:pPr>
    </w:p>
    <w:p w14:paraId="513545C5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03C2823E" w14:textId="77777777" w:rsidR="009E7E46" w:rsidRDefault="009E7E46" w:rsidP="009E7E46">
      <w:pPr>
        <w:pStyle w:val="Heading1"/>
        <w:rPr>
          <w:rFonts w:ascii="Calibri" w:hAnsi="Calibri"/>
          <w:color w:val="9D3511"/>
        </w:rPr>
      </w:pPr>
    </w:p>
    <w:p w14:paraId="580B38AC" w14:textId="77777777" w:rsidR="00F2151F" w:rsidRDefault="00F2151F" w:rsidP="00F2151F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" w:name="_Toc415216324"/>
      <w:r>
        <w:rPr>
          <w:rFonts w:ascii="Calibri" w:hAnsi="Calibri"/>
          <w:color w:val="9D3511"/>
        </w:rPr>
        <w:t>Prazo de Garantia</w:t>
      </w:r>
    </w:p>
    <w:p w14:paraId="418A0882" w14:textId="77777777" w:rsidR="00F2151F" w:rsidRDefault="00F2151F" w:rsidP="00F2151F">
      <w:pPr>
        <w:pStyle w:val="ListParagraph"/>
        <w:ind w:left="360"/>
        <w:jc w:val="both"/>
      </w:pPr>
    </w:p>
    <w:p w14:paraId="67753DE3" w14:textId="77777777" w:rsidR="00F2151F" w:rsidRDefault="00F2151F" w:rsidP="00F2151F">
      <w:pPr>
        <w:pStyle w:val="ListParagraph"/>
        <w:ind w:left="360"/>
        <w:jc w:val="both"/>
      </w:pPr>
      <w:r>
        <w:t xml:space="preserve">A SZ Soluções está liberando a solução contratada conforme proposta comercial, a qual foi submetida e aprovada pelo nosso processo de controle de qualidade. </w:t>
      </w:r>
    </w:p>
    <w:p w14:paraId="17D4256E" w14:textId="77777777" w:rsidR="00F2151F" w:rsidRDefault="00F2151F" w:rsidP="00F2151F">
      <w:pPr>
        <w:pStyle w:val="ListParagraph"/>
        <w:ind w:left="360"/>
        <w:jc w:val="both"/>
      </w:pPr>
    </w:p>
    <w:p w14:paraId="40AC9905" w14:textId="77777777" w:rsidR="00F2151F" w:rsidRDefault="00F2151F" w:rsidP="00F2151F">
      <w:pPr>
        <w:pStyle w:val="ListParagraph"/>
        <w:ind w:left="360"/>
        <w:jc w:val="both"/>
      </w:pPr>
      <w:r>
        <w:t>Informamos que conforme descrito e aprovado na proposta comercial, o prazo de garantia desta solução encerra-se 30 dias após a liberação do software em ambiente do cliente, sendo que durante este período toda correção necessária, que esteja de acordo com o escopo acordado, será realizada de forma prioritária e sem ônus para a empresa contratante.</w:t>
      </w:r>
    </w:p>
    <w:p w14:paraId="3877272A" w14:textId="77777777" w:rsidR="00F2151F" w:rsidRDefault="00F2151F" w:rsidP="00F2151F">
      <w:pPr>
        <w:pStyle w:val="ListParagraph"/>
        <w:ind w:left="360"/>
        <w:jc w:val="both"/>
      </w:pPr>
    </w:p>
    <w:p w14:paraId="4E2641A3" w14:textId="77777777" w:rsidR="00F2151F" w:rsidRDefault="00F2151F" w:rsidP="00F2151F">
      <w:pPr>
        <w:pStyle w:val="ListParagraph"/>
        <w:ind w:left="360"/>
        <w:jc w:val="both"/>
      </w:pPr>
      <w:r>
        <w:t xml:space="preserve">Os problemas identificados após o término do prazo de garantia serão atendidos mediante aprovação de uma nova proposta comercial. </w:t>
      </w:r>
    </w:p>
    <w:p w14:paraId="2CB0D9B7" w14:textId="77777777" w:rsidR="00F2151F" w:rsidRDefault="00F2151F" w:rsidP="00F2151F">
      <w:pPr>
        <w:pStyle w:val="ListParagraph"/>
        <w:ind w:left="360"/>
        <w:jc w:val="both"/>
      </w:pPr>
    </w:p>
    <w:p w14:paraId="179D109C" w14:textId="77777777" w:rsidR="00F2151F" w:rsidRDefault="00F2151F" w:rsidP="00F2151F">
      <w:pPr>
        <w:pStyle w:val="ListParagraph"/>
        <w:ind w:left="360"/>
        <w:jc w:val="both"/>
      </w:pPr>
      <w:r>
        <w:t>Certos em atender as expectativas em relação à qualidade do serviço prestado, nos colocamos à disposição para esclarecimento de dúvidas e suporte através dos canais de comunicação da SZ Soluções descrito nesse documento.</w:t>
      </w:r>
    </w:p>
    <w:p w14:paraId="7F92DCF3" w14:textId="77777777" w:rsidR="00F2151F" w:rsidRDefault="00F2151F" w:rsidP="00F2151F">
      <w:pPr>
        <w:pStyle w:val="Heading1"/>
        <w:ind w:left="567"/>
        <w:rPr>
          <w:rFonts w:ascii="Calibri" w:hAnsi="Calibri"/>
          <w:color w:val="9D3511"/>
        </w:rPr>
      </w:pPr>
    </w:p>
    <w:p w14:paraId="403363E4" w14:textId="77777777" w:rsidR="0091787D" w:rsidRDefault="0091787D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14:paraId="0E8C075C" w14:textId="77777777" w:rsidR="00F16400" w:rsidRPr="00F16400" w:rsidRDefault="001B3C3D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Resumo do Serviço Executado</w:t>
      </w:r>
      <w:bookmarkEnd w:id="1"/>
    </w:p>
    <w:p w14:paraId="2D030C9F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6907EC14" w14:textId="77777777" w:rsidR="009E7E46" w:rsidRDefault="009E7E46" w:rsidP="009E2C30">
      <w:pPr>
        <w:pBdr>
          <w:top w:val="single" w:sz="4" w:space="1" w:color="auto"/>
        </w:pBdr>
        <w:spacing w:after="0"/>
        <w:ind w:left="567"/>
      </w:pPr>
    </w:p>
    <w:p w14:paraId="6FF89D92" w14:textId="77777777" w:rsidR="00E95BEC" w:rsidRDefault="007A69EF" w:rsidP="00FF5DA9">
      <w:pPr>
        <w:ind w:left="360"/>
        <w:rPr>
          <w:rFonts w:cstheme="minorHAnsi"/>
        </w:rPr>
      </w:pPr>
      <w:r>
        <w:rPr>
          <w:rFonts w:cstheme="minorHAnsi"/>
        </w:rPr>
        <w:t>Desenvolvimento do novo processo de Devolução de Cliente, Transferência entre Filiais e Reativação de Etiquetas.</w:t>
      </w:r>
    </w:p>
    <w:p w14:paraId="2FC1CFDE" w14:textId="77777777" w:rsidR="00FF5DA9" w:rsidRDefault="00FF5DA9" w:rsidP="00FF5DA9">
      <w:pPr>
        <w:ind w:left="360"/>
        <w:rPr>
          <w:rFonts w:cstheme="minorHAnsi"/>
        </w:rPr>
      </w:pPr>
      <w:r>
        <w:rPr>
          <w:rFonts w:cstheme="minorHAnsi"/>
        </w:rPr>
        <w:br w:type="page"/>
      </w:r>
    </w:p>
    <w:p w14:paraId="39504BCB" w14:textId="77777777" w:rsidR="00FF5DA9" w:rsidRDefault="00F2151F" w:rsidP="00FF5DA9">
      <w:pPr>
        <w:ind w:firstLine="360"/>
        <w:jc w:val="both"/>
        <w:rPr>
          <w:rFonts w:eastAsiaTheme="majorEastAsia"/>
          <w:color w:val="D34817" w:themeColor="accent1"/>
        </w:rPr>
      </w:pPr>
      <w:r>
        <w:rPr>
          <w:b/>
        </w:rPr>
        <w:lastRenderedPageBreak/>
        <w:t>Programas desenvolvidos d</w:t>
      </w:r>
      <w:r w:rsidR="0020526C" w:rsidRPr="0020526C">
        <w:rPr>
          <w:b/>
        </w:rPr>
        <w:t xml:space="preserve">isponível no </w:t>
      </w:r>
      <w:r>
        <w:rPr>
          <w:b/>
        </w:rPr>
        <w:t>d</w:t>
      </w:r>
      <w:r w:rsidR="0020526C" w:rsidRPr="0020526C">
        <w:rPr>
          <w:b/>
        </w:rPr>
        <w:t xml:space="preserve">iretório: </w:t>
      </w:r>
    </w:p>
    <w:p w14:paraId="587883E9" w14:textId="77777777" w:rsidR="0091787D" w:rsidRDefault="003F63E7" w:rsidP="0091787D">
      <w:pPr>
        <w:rPr>
          <w:rFonts w:eastAsiaTheme="majorEastAsia"/>
          <w:color w:val="D34817" w:themeColor="accent1"/>
        </w:rPr>
      </w:pPr>
      <w:r>
        <w:rPr>
          <w:rFonts w:eastAsiaTheme="majorEastAsia"/>
          <w:color w:val="D34817" w:themeColor="accent1"/>
        </w:rPr>
        <w:t xml:space="preserve">- </w:t>
      </w:r>
      <w:r w:rsidRPr="003F63E7">
        <w:rPr>
          <w:rFonts w:eastAsiaTheme="majorEastAsia"/>
          <w:color w:val="D34817" w:themeColor="accent1"/>
        </w:rPr>
        <w:t>\\</w:t>
      </w:r>
      <w:r w:rsidR="00E0378C">
        <w:rPr>
          <w:rFonts w:eastAsiaTheme="majorEastAsia"/>
          <w:color w:val="D34817" w:themeColor="accent1"/>
        </w:rPr>
        <w:t>10.185.32.57</w:t>
      </w:r>
      <w:r w:rsidR="00096459">
        <w:rPr>
          <w:rFonts w:eastAsiaTheme="majorEastAsia"/>
          <w:color w:val="D34817" w:themeColor="accent1"/>
        </w:rPr>
        <w:t>\dts-12\ERP\especificos\ems2\</w:t>
      </w:r>
      <w:r w:rsidR="007A69EF">
        <w:rPr>
          <w:rFonts w:eastAsiaTheme="majorEastAsia"/>
          <w:color w:val="D34817" w:themeColor="accent1"/>
        </w:rPr>
        <w:t>Devolucao</w:t>
      </w:r>
    </w:p>
    <w:p w14:paraId="22696155" w14:textId="77777777" w:rsidR="0091787D" w:rsidRPr="00C72941" w:rsidRDefault="0091787D" w:rsidP="003613BF">
      <w:pPr>
        <w:pStyle w:val="Heading3"/>
        <w:ind w:firstLine="360"/>
        <w:rPr>
          <w:rFonts w:ascii="Arial" w:hAnsi="Arial" w:cs="Arial"/>
        </w:rPr>
      </w:pPr>
      <w:r w:rsidRPr="0091787D">
        <w:rPr>
          <w:rFonts w:asciiTheme="minorHAnsi" w:hAnsiTheme="minorHAnsi" w:cs="Arial"/>
          <w:color w:val="auto"/>
        </w:rPr>
        <w:t>Lista de programas desenvolvidos</w:t>
      </w:r>
      <w:r>
        <w:rPr>
          <w:rFonts w:asciiTheme="minorHAnsi" w:hAnsiTheme="minorHAnsi" w:cs="Arial"/>
          <w:color w:val="auto"/>
        </w:rPr>
        <w:t xml:space="preserve"> </w:t>
      </w:r>
    </w:p>
    <w:tbl>
      <w:tblPr>
        <w:tblW w:w="95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4859"/>
        <w:gridCol w:w="2286"/>
      </w:tblGrid>
      <w:tr w:rsidR="00A30DE6" w:rsidRPr="00C72941" w14:paraId="6EA881B6" w14:textId="77777777" w:rsidTr="009D062B">
        <w:trPr>
          <w:trHeight w:val="21"/>
          <w:tblHeader/>
        </w:trPr>
        <w:tc>
          <w:tcPr>
            <w:tcW w:w="2357" w:type="dxa"/>
          </w:tcPr>
          <w:p w14:paraId="3FC7ABA2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Programa</w:t>
            </w:r>
          </w:p>
        </w:tc>
        <w:tc>
          <w:tcPr>
            <w:tcW w:w="4859" w:type="dxa"/>
          </w:tcPr>
          <w:p w14:paraId="6A1030B4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Descrição</w:t>
            </w:r>
          </w:p>
        </w:tc>
        <w:tc>
          <w:tcPr>
            <w:tcW w:w="2286" w:type="dxa"/>
          </w:tcPr>
          <w:p w14:paraId="0A2954D7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Cadastrar como UPC do programa</w:t>
            </w:r>
          </w:p>
        </w:tc>
      </w:tr>
      <w:tr w:rsidR="00A30DE6" w:rsidRPr="00C72941" w14:paraId="35E7F1CA" w14:textId="77777777" w:rsidTr="009D062B">
        <w:trPr>
          <w:trHeight w:val="21"/>
          <w:tblHeader/>
        </w:trPr>
        <w:tc>
          <w:tcPr>
            <w:tcW w:w="2357" w:type="dxa"/>
          </w:tcPr>
          <w:p w14:paraId="51851981" w14:textId="77777777" w:rsidR="00A30DE6" w:rsidRPr="00A30DE6" w:rsidRDefault="00096459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ESFT10</w:t>
            </w:r>
            <w:r w:rsidR="007A69EF">
              <w:rPr>
                <w:rFonts w:cstheme="minorHAnsi"/>
              </w:rPr>
              <w:t>4</w:t>
            </w:r>
          </w:p>
        </w:tc>
        <w:tc>
          <w:tcPr>
            <w:tcW w:w="4859" w:type="dxa"/>
          </w:tcPr>
          <w:p w14:paraId="7A304366" w14:textId="77777777" w:rsidR="00A30DE6" w:rsidRPr="00A30DE6" w:rsidRDefault="00762DC3" w:rsidP="00E0378C">
            <w:pPr>
              <w:rPr>
                <w:rFonts w:cstheme="minorHAnsi"/>
              </w:rPr>
            </w:pPr>
            <w:r>
              <w:rPr>
                <w:rFonts w:cstheme="minorHAnsi"/>
              </w:rPr>
              <w:t>Transferência entre Filiais</w:t>
            </w:r>
          </w:p>
        </w:tc>
        <w:tc>
          <w:tcPr>
            <w:tcW w:w="2286" w:type="dxa"/>
          </w:tcPr>
          <w:p w14:paraId="2896A295" w14:textId="77777777" w:rsidR="00A30DE6" w:rsidRPr="00A30DE6" w:rsidRDefault="00A30DE6" w:rsidP="004D7063">
            <w:pPr>
              <w:rPr>
                <w:rFonts w:cstheme="minorHAnsi"/>
              </w:rPr>
            </w:pPr>
          </w:p>
        </w:tc>
      </w:tr>
      <w:tr w:rsidR="000816FD" w:rsidRPr="00C72941" w14:paraId="0EFE92F2" w14:textId="77777777" w:rsidTr="009D062B">
        <w:trPr>
          <w:trHeight w:val="21"/>
          <w:tblHeader/>
        </w:trPr>
        <w:tc>
          <w:tcPr>
            <w:tcW w:w="2357" w:type="dxa"/>
          </w:tcPr>
          <w:p w14:paraId="1E33AD0C" w14:textId="77777777" w:rsidR="000816FD" w:rsidRPr="00A30DE6" w:rsidRDefault="00096459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ESFT10</w:t>
            </w:r>
            <w:r w:rsidR="007A69EF">
              <w:rPr>
                <w:rFonts w:cstheme="minorHAnsi"/>
              </w:rPr>
              <w:t>5</w:t>
            </w:r>
          </w:p>
        </w:tc>
        <w:tc>
          <w:tcPr>
            <w:tcW w:w="4859" w:type="dxa"/>
          </w:tcPr>
          <w:p w14:paraId="3F8276F5" w14:textId="77777777" w:rsidR="000816FD" w:rsidRPr="00A30DE6" w:rsidRDefault="00762DC3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Devolução Cliente</w:t>
            </w:r>
          </w:p>
        </w:tc>
        <w:tc>
          <w:tcPr>
            <w:tcW w:w="2286" w:type="dxa"/>
          </w:tcPr>
          <w:p w14:paraId="0B1A676E" w14:textId="77777777" w:rsidR="000816FD" w:rsidRPr="00A30DE6" w:rsidRDefault="000816FD" w:rsidP="004D7063">
            <w:pPr>
              <w:rPr>
                <w:rFonts w:cstheme="minorHAnsi"/>
              </w:rPr>
            </w:pPr>
          </w:p>
        </w:tc>
      </w:tr>
      <w:tr w:rsidR="00A30DE6" w:rsidRPr="00C72941" w14:paraId="3D7F533C" w14:textId="77777777" w:rsidTr="009D062B">
        <w:trPr>
          <w:trHeight w:val="21"/>
          <w:tblHeader/>
        </w:trPr>
        <w:tc>
          <w:tcPr>
            <w:tcW w:w="2357" w:type="dxa"/>
          </w:tcPr>
          <w:p w14:paraId="5758194A" w14:textId="77777777" w:rsidR="00A30DE6" w:rsidRPr="00A30DE6" w:rsidRDefault="007A69EF" w:rsidP="00096459">
            <w:pPr>
              <w:rPr>
                <w:rFonts w:cstheme="minorHAnsi"/>
              </w:rPr>
            </w:pPr>
            <w:r>
              <w:rPr>
                <w:rFonts w:cstheme="minorHAnsi"/>
              </w:rPr>
              <w:t>ESCO027</w:t>
            </w:r>
          </w:p>
        </w:tc>
        <w:tc>
          <w:tcPr>
            <w:tcW w:w="4859" w:type="dxa"/>
          </w:tcPr>
          <w:p w14:paraId="69CF21BE" w14:textId="77777777" w:rsidR="00A30DE6" w:rsidRPr="00A30DE6" w:rsidRDefault="007A69EF" w:rsidP="008B4490">
            <w:pPr>
              <w:rPr>
                <w:rFonts w:cstheme="minorHAnsi"/>
              </w:rPr>
            </w:pPr>
            <w:r>
              <w:rPr>
                <w:rFonts w:cstheme="minorHAnsi"/>
              </w:rPr>
              <w:t>Reativação Etiqueta</w:t>
            </w:r>
          </w:p>
        </w:tc>
        <w:tc>
          <w:tcPr>
            <w:tcW w:w="2286" w:type="dxa"/>
          </w:tcPr>
          <w:p w14:paraId="4A4E6B83" w14:textId="77777777" w:rsidR="00A30DE6" w:rsidRPr="00A30DE6" w:rsidRDefault="00A30DE6" w:rsidP="004D7063">
            <w:pPr>
              <w:rPr>
                <w:rFonts w:cstheme="minorHAnsi"/>
              </w:rPr>
            </w:pPr>
          </w:p>
        </w:tc>
      </w:tr>
    </w:tbl>
    <w:p w14:paraId="58A90C0C" w14:textId="77777777" w:rsidR="0068682A" w:rsidRPr="0091787D" w:rsidRDefault="0068682A" w:rsidP="0068682A">
      <w:pPr>
        <w:pStyle w:val="Heading3"/>
        <w:ind w:firstLine="360"/>
        <w:rPr>
          <w:rFonts w:asciiTheme="minorHAnsi" w:hAnsiTheme="minorHAnsi" w:cs="Arial"/>
        </w:rPr>
      </w:pPr>
      <w:bookmarkStart w:id="2" w:name="_Toc415216326"/>
    </w:p>
    <w:p w14:paraId="68400DBC" w14:textId="77777777" w:rsidR="007A69EF" w:rsidRDefault="007A69EF" w:rsidP="006868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5BDC48" w14:textId="77777777" w:rsidR="002F2BBC" w:rsidRDefault="00934348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Descriç</w:t>
      </w:r>
      <w:r w:rsidR="001B3C3D">
        <w:rPr>
          <w:rFonts w:ascii="Calibri" w:hAnsi="Calibri"/>
          <w:color w:val="9D3511"/>
        </w:rPr>
        <w:t>ão da Solução</w:t>
      </w:r>
      <w:bookmarkEnd w:id="2"/>
    </w:p>
    <w:p w14:paraId="6B1EA114" w14:textId="77777777" w:rsidR="00934348" w:rsidRDefault="00934348" w:rsidP="00934348">
      <w:pPr>
        <w:jc w:val="both"/>
      </w:pPr>
    </w:p>
    <w:p w14:paraId="11165DE6" w14:textId="77777777" w:rsidR="00FD3B54" w:rsidRPr="00FD3B54" w:rsidRDefault="007A69EF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>ESFT104</w:t>
      </w:r>
      <w:r w:rsidR="001D0E3C">
        <w:rPr>
          <w:rFonts w:asciiTheme="majorHAnsi" w:hAnsiTheme="majorHAnsi"/>
          <w:b/>
          <w:color w:val="000000"/>
          <w:sz w:val="28"/>
          <w:szCs w:val="28"/>
        </w:rPr>
        <w:t xml:space="preserve"> – </w:t>
      </w:r>
      <w:r w:rsidR="00762DC3">
        <w:rPr>
          <w:rFonts w:asciiTheme="majorHAnsi" w:hAnsiTheme="majorHAnsi"/>
          <w:b/>
          <w:color w:val="000000"/>
          <w:sz w:val="28"/>
          <w:szCs w:val="28"/>
        </w:rPr>
        <w:t>Transferência Entre Filiais</w:t>
      </w:r>
    </w:p>
    <w:p w14:paraId="221D0E1C" w14:textId="77777777" w:rsidR="00FD3B54" w:rsidRDefault="007A69EF" w:rsidP="002750F7">
      <w:pPr>
        <w:spacing w:line="240" w:lineRule="auto"/>
        <w:ind w:left="720"/>
        <w:jc w:val="both"/>
        <w:rPr>
          <w:noProof/>
        </w:rPr>
      </w:pPr>
      <w:r>
        <w:rPr>
          <w:rFonts w:asciiTheme="majorHAnsi" w:hAnsiTheme="majorHAnsi"/>
          <w:color w:val="000000"/>
        </w:rPr>
        <w:t xml:space="preserve">O usuário </w:t>
      </w:r>
      <w:r w:rsidR="00762DC3">
        <w:rPr>
          <w:rFonts w:asciiTheme="majorHAnsi" w:hAnsiTheme="majorHAnsi"/>
          <w:color w:val="000000"/>
        </w:rPr>
        <w:t xml:space="preserve">deverá selecionar os itens que possuem saldo e deseja efetuar a </w:t>
      </w:r>
      <w:r w:rsidR="002750F7">
        <w:rPr>
          <w:rFonts w:asciiTheme="majorHAnsi" w:hAnsiTheme="majorHAnsi"/>
          <w:color w:val="000000"/>
        </w:rPr>
        <w:t>transferência, marcando o item e informando a quantidade que deseja transferir. Após selecionar os itens, será gerada a Nota Fiscal de Transferência e na sequencia será efetuado o recebimento automático da Nota no Estabelecimento de Destino.</w:t>
      </w:r>
    </w:p>
    <w:p w14:paraId="4FB2FB92" w14:textId="77777777" w:rsidR="00EB58F5" w:rsidRDefault="002750F7" w:rsidP="002750F7">
      <w:pPr>
        <w:spacing w:line="360" w:lineRule="auto"/>
        <w:jc w:val="both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079C8999" wp14:editId="1B5776FE">
            <wp:extent cx="5486400" cy="3832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9 at 17.09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011C" w14:textId="77777777" w:rsidR="00CF0BC2" w:rsidRDefault="00762DC3" w:rsidP="002750F7">
      <w:pPr>
        <w:spacing w:line="360" w:lineRule="auto"/>
        <w:jc w:val="both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057CC1E6" wp14:editId="1E273CF2">
            <wp:extent cx="5486400" cy="21983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9 at 16.58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4652" w14:textId="77777777" w:rsidR="00CF0BC2" w:rsidRDefault="00CF0BC2" w:rsidP="00762DC3">
      <w:pPr>
        <w:spacing w:line="360" w:lineRule="auto"/>
        <w:jc w:val="both"/>
        <w:rPr>
          <w:noProof/>
        </w:rPr>
      </w:pPr>
    </w:p>
    <w:p w14:paraId="67CB85A3" w14:textId="77777777" w:rsidR="00FD3B54" w:rsidRPr="00AD2599" w:rsidRDefault="001D0E3C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lastRenderedPageBreak/>
        <w:t>ESFT10</w:t>
      </w:r>
      <w:r w:rsidR="002750F7">
        <w:rPr>
          <w:rFonts w:asciiTheme="majorHAnsi" w:hAnsiTheme="majorHAnsi"/>
          <w:b/>
          <w:color w:val="000000"/>
          <w:sz w:val="28"/>
          <w:szCs w:val="28"/>
        </w:rPr>
        <w:t>5</w:t>
      </w:r>
      <w:r>
        <w:rPr>
          <w:rFonts w:asciiTheme="majorHAnsi" w:hAnsiTheme="majorHAnsi"/>
          <w:b/>
          <w:color w:val="000000"/>
          <w:sz w:val="28"/>
          <w:szCs w:val="28"/>
        </w:rPr>
        <w:t xml:space="preserve"> </w:t>
      </w:r>
      <w:r w:rsidR="00AD1A08">
        <w:rPr>
          <w:rFonts w:asciiTheme="majorHAnsi" w:hAnsiTheme="majorHAnsi"/>
          <w:b/>
          <w:color w:val="000000"/>
          <w:sz w:val="28"/>
          <w:szCs w:val="28"/>
        </w:rPr>
        <w:t>–</w:t>
      </w:r>
      <w:r>
        <w:rPr>
          <w:rFonts w:asciiTheme="majorHAnsi" w:hAnsiTheme="majorHAnsi"/>
          <w:b/>
          <w:color w:val="000000"/>
          <w:sz w:val="28"/>
          <w:szCs w:val="28"/>
        </w:rPr>
        <w:t xml:space="preserve"> </w:t>
      </w:r>
      <w:r w:rsidR="002750F7">
        <w:rPr>
          <w:rFonts w:asciiTheme="majorHAnsi" w:hAnsiTheme="majorHAnsi"/>
          <w:b/>
          <w:color w:val="000000"/>
          <w:sz w:val="28"/>
          <w:szCs w:val="28"/>
        </w:rPr>
        <w:t>Devolução Cliente</w:t>
      </w:r>
    </w:p>
    <w:p w14:paraId="05D2B3DB" w14:textId="77777777" w:rsidR="00080FDC" w:rsidRDefault="002750F7" w:rsidP="00080FDC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O usuário deve selecionar os Itens que possuem saldo e deseja efetuar a Devolução, marcando o Item e informando a quantidade que deseja devolver. Após selecionar os Itens, será gerada uma Nota Fiscal de Devolução para o Estabelecimento Destino</w:t>
      </w:r>
      <w:r w:rsidR="003C6234">
        <w:rPr>
          <w:color w:val="000000"/>
        </w:rPr>
        <w:t xml:space="preserve"> e a nota ficará disponível no ESCO104 para ser realizado a entrada no recebimento.</w:t>
      </w:r>
    </w:p>
    <w:p w14:paraId="7F4A92C6" w14:textId="77777777" w:rsidR="00080FDC" w:rsidRDefault="002750F7" w:rsidP="002750F7">
      <w:pPr>
        <w:spacing w:line="36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val="en-US" w:eastAsia="en-US"/>
        </w:rPr>
        <w:drawing>
          <wp:inline distT="0" distB="0" distL="0" distR="0" wp14:anchorId="6259BFB7" wp14:editId="281CCB57">
            <wp:extent cx="5486400" cy="3819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9 at 17.18.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BB4D" w14:textId="77777777" w:rsidR="002750F7" w:rsidRDefault="002750F7" w:rsidP="002750F7">
      <w:pPr>
        <w:spacing w:line="36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val="en-US" w:eastAsia="en-US"/>
        </w:rPr>
        <w:drawing>
          <wp:inline distT="0" distB="0" distL="0" distR="0" wp14:anchorId="73B185BE" wp14:editId="7C64D29D">
            <wp:extent cx="5486400" cy="2167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9 at 16.58.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5F1A" w14:textId="77777777" w:rsidR="00E37825" w:rsidRDefault="00E37825" w:rsidP="002750F7">
      <w:pPr>
        <w:spacing w:line="360" w:lineRule="auto"/>
        <w:jc w:val="both"/>
        <w:rPr>
          <w:rFonts w:ascii="Verdana" w:hAnsi="Verdana"/>
          <w:color w:val="000000"/>
        </w:rPr>
      </w:pPr>
    </w:p>
    <w:p w14:paraId="1048321A" w14:textId="77777777" w:rsidR="005026DD" w:rsidRPr="00AD2599" w:rsidRDefault="003C6234" w:rsidP="00AD2599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ESCO104</w:t>
      </w:r>
      <w:r w:rsidR="004F0247">
        <w:rPr>
          <w:b/>
          <w:sz w:val="28"/>
          <w:szCs w:val="28"/>
        </w:rPr>
        <w:t>/ESCO105</w:t>
      </w:r>
      <w:r>
        <w:rPr>
          <w:b/>
          <w:sz w:val="28"/>
          <w:szCs w:val="28"/>
        </w:rPr>
        <w:t xml:space="preserve"> – Reativação de Etiqueta</w:t>
      </w:r>
    </w:p>
    <w:p w14:paraId="3CB6D820" w14:textId="77777777" w:rsidR="007D5E99" w:rsidRDefault="00214769" w:rsidP="00B46404">
      <w:pPr>
        <w:ind w:left="360" w:firstLine="360"/>
        <w:jc w:val="both"/>
      </w:pPr>
      <w:r>
        <w:t>Incluído o campo Localização, para que seja possível informar para qual local o material deve retornar.</w:t>
      </w:r>
    </w:p>
    <w:p w14:paraId="4D8E24CE" w14:textId="77777777" w:rsidR="000530EB" w:rsidRDefault="00214769" w:rsidP="00FD696A">
      <w:pPr>
        <w:ind w:left="720"/>
      </w:pPr>
      <w:r>
        <w:rPr>
          <w:noProof/>
          <w:lang w:val="en-US" w:eastAsia="en-US"/>
        </w:rPr>
        <w:drawing>
          <wp:inline distT="0" distB="0" distL="0" distR="0" wp14:anchorId="42F0D655" wp14:editId="2C5B5A1D">
            <wp:extent cx="2362200" cy="2120900"/>
            <wp:effectExtent l="0" t="0" r="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9 at 18.05.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E33A" w14:textId="77777777" w:rsidR="00214769" w:rsidRPr="00B46404" w:rsidRDefault="00214769" w:rsidP="00FD696A">
      <w:pPr>
        <w:ind w:left="720"/>
      </w:pPr>
      <w:r>
        <w:rPr>
          <w:noProof/>
          <w:lang w:val="en-US" w:eastAsia="en-US"/>
        </w:rPr>
        <w:drawing>
          <wp:inline distT="0" distB="0" distL="0" distR="0" wp14:anchorId="479CDF34" wp14:editId="682BB178">
            <wp:extent cx="2374900" cy="254000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9 at 18.09.5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769" w:rsidRPr="00B46404" w:rsidSect="00A62A83">
      <w:headerReference w:type="even" r:id="rId18"/>
      <w:headerReference w:type="default" r:id="rId19"/>
      <w:footerReference w:type="even" r:id="rId20"/>
      <w:footerReference w:type="default" r:id="rId21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12BFD" w14:textId="77777777" w:rsidR="00A90A0C" w:rsidRDefault="00A90A0C">
      <w:r>
        <w:separator/>
      </w:r>
    </w:p>
  </w:endnote>
  <w:endnote w:type="continuationSeparator" w:id="0">
    <w:p w14:paraId="4F4E2925" w14:textId="77777777" w:rsidR="00A90A0C" w:rsidRDefault="00A9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5523C" w14:textId="77777777" w:rsidR="00A90A0C" w:rsidRDefault="00A90A0C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fldChar w:fldCharType="begin"/>
    </w:r>
    <w:r>
      <w:rPr>
        <w:rFonts w:ascii="Calibri" w:hAnsi="Calibri"/>
      </w:rPr>
      <w:instrText>[Digite o texto]</w:instrText>
    </w:r>
    <w:r>
      <w:fldChar w:fldCharType="separate"/>
    </w:r>
    <w:r>
      <w:rPr>
        <w:rFonts w:ascii="Calibri" w:hAnsi="Calibri"/>
      </w:rPr>
      <w:t xml:space="preserve">Página </w:t>
    </w:r>
    <w:r>
      <w:rPr>
        <w:rFonts w:asciiTheme="majorHAnsi" w:eastAsiaTheme="majorEastAsia" w:hAnsiTheme="majorHAnsi" w:cstheme="majorBidi"/>
        <w:noProof/>
      </w:rPr>
      <w:fldChar w:fldCharType="end"/>
    </w:r>
    <w:r>
      <w:t xml:space="preserve"> </w:t>
    </w:r>
    <w:r>
      <w:t xml:space="preserve">PAGE   \* MERGEFORMAT </w: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7950291" wp14:editId="3A903F0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508C29E6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DEA65" wp14:editId="58A6072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60E7218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6D0A34" wp14:editId="162D5F1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14E03C6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762FC" w14:textId="77777777" w:rsidR="00A90A0C" w:rsidRDefault="00A90A0C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A57B93" wp14:editId="1882932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508E7" w14:textId="77777777" w:rsidR="00A90A0C" w:rsidRDefault="00A90A0C" w:rsidP="00B633BE">
                          <w:pPr>
                            <w:pStyle w:val="Footer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20"/>
                                  <w:szCs w:val="20"/>
                                </w:rPr>
                                <w:t>Documento de Liberação de Software</w:t>
                              </w:r>
                            </w:sdtContent>
                          </w:sdt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" filled="f" stroked="f">
              <v:textbox inset=",0">
                <w:txbxContent>
                  <w:p w14:paraId="4BE86071" w14:textId="77777777" w:rsidR="00CB313A" w:rsidRDefault="00CB313A" w:rsidP="00B633BE">
                    <w:pPr>
                      <w:pStyle w:val="Footer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sz w:val="20"/>
                            <w:szCs w:val="20"/>
                          </w:rPr>
                          <w:t>Documento de Liberação de Software</w:t>
                        </w:r>
                      </w:sdtContent>
                    </w:sdt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4548726" wp14:editId="19D1B54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5="http://schemas.microsoft.com/office/word/2012/wordml">
          <w:pict>
            <v:group w14:anchorId="3FC34F4B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431CA" w14:textId="77777777" w:rsidR="00A90A0C" w:rsidRDefault="00A90A0C">
      <w:r>
        <w:separator/>
      </w:r>
    </w:p>
  </w:footnote>
  <w:footnote w:type="continuationSeparator" w:id="0">
    <w:p w14:paraId="29F354B0" w14:textId="77777777" w:rsidR="00A90A0C" w:rsidRDefault="00A90A0C">
      <w:r>
        <w:separator/>
      </w:r>
    </w:p>
  </w:footnote>
  <w:footnote w:type="continuationNotice" w:id="1">
    <w:p w14:paraId="0B41F4DB" w14:textId="77777777" w:rsidR="00A90A0C" w:rsidRDefault="00A90A0C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E3654" w14:textId="77777777" w:rsidR="00A90A0C" w:rsidRDefault="00A90A0C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08470511" w14:textId="77777777" w:rsidR="00A90A0C" w:rsidRDefault="00A90A0C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45BE85" wp14:editId="5CAAC6F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03D51262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E9FB29F" wp14:editId="6F943CC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44A404B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EC6EEB" wp14:editId="1D67F1EF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4A3F4194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1B6E1" w14:textId="77777777" w:rsidR="00A90A0C" w:rsidRDefault="00A90A0C">
    <w:pPr>
      <w:pStyle w:val="Header"/>
    </w:pPr>
    <w:r>
      <w:rPr>
        <w:noProof/>
        <w:lang w:val="en-US" w:eastAsia="en-US"/>
      </w:rPr>
      <w:drawing>
        <wp:inline distT="0" distB="0" distL="0" distR="0" wp14:anchorId="37B91905" wp14:editId="53019B53">
          <wp:extent cx="644466" cy="429260"/>
          <wp:effectExtent l="0" t="0" r="381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466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7FB09611" wp14:editId="3479FEF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33D14" w14:textId="77777777" w:rsidR="00A90A0C" w:rsidRPr="00F660B3" w:rsidRDefault="00A90A0C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-517829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214769">
                                <w:rPr>
                                  <w:lang w:val="en-US"/>
                                </w:rPr>
                                <w:t>Projeto</w:t>
                              </w:r>
                              <w:proofErr w:type="spellEnd"/>
                              <w:r w:rsidR="00214769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14769">
                                <w:rPr>
                                  <w:lang w:val="en-US"/>
                                </w:rPr>
                                <w:t>Devolução</w:t>
                              </w:r>
                              <w:proofErr w:type="spellEnd"/>
                              <w:r w:rsidR="00214769">
                                <w:rPr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214769">
                                <w:rPr>
                                  <w:lang w:val="en-US"/>
                                </w:rPr>
                                <w:t>Transferência</w:t>
                              </w:r>
                              <w:proofErr w:type="spellEnd"/>
                              <w:r w:rsidR="00214769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14769">
                                <w:rPr>
                                  <w:lang w:val="en-US"/>
                                </w:rPr>
                                <w:t>Saldo</w:t>
                              </w:r>
                              <w:proofErr w:type="spellEnd"/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" o:allowincell="f" filled="f" stroked="f">
              <v:textbox style="mso-fit-shape-to-text:t" inset=",0,,0">
                <w:txbxContent>
                  <w:p w14:paraId="7BC33D14" w14:textId="77777777" w:rsidR="00A90A0C" w:rsidRPr="00F660B3" w:rsidRDefault="00A90A0C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-517829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roofErr w:type="spellStart"/>
                        <w:r w:rsidR="00214769">
                          <w:rPr>
                            <w:lang w:val="en-US"/>
                          </w:rPr>
                          <w:t>Projeto</w:t>
                        </w:r>
                        <w:proofErr w:type="spellEnd"/>
                        <w:r w:rsidR="00214769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214769">
                          <w:rPr>
                            <w:lang w:val="en-US"/>
                          </w:rPr>
                          <w:t>Devolução</w:t>
                        </w:r>
                        <w:proofErr w:type="spellEnd"/>
                        <w:r w:rsidR="00214769">
                          <w:rPr>
                            <w:lang w:val="en-US"/>
                          </w:rPr>
                          <w:t>/</w:t>
                        </w:r>
                        <w:proofErr w:type="spellStart"/>
                        <w:r w:rsidR="00214769">
                          <w:rPr>
                            <w:lang w:val="en-US"/>
                          </w:rPr>
                          <w:t>Transferência</w:t>
                        </w:r>
                        <w:proofErr w:type="spellEnd"/>
                        <w:r w:rsidR="00214769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214769">
                          <w:rPr>
                            <w:lang w:val="en-US"/>
                          </w:rPr>
                          <w:t>Saldo</w:t>
                        </w:r>
                        <w:proofErr w:type="spellEnd"/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73810A4" wp14:editId="4CE3508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14:paraId="20F46E2C" w14:textId="77777777" w:rsidR="00A90A0C" w:rsidRDefault="00A90A0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" o:allowincell="f" fillcolor="#ed1c24" stroked="f">
              <v:textbox style="mso-fit-shape-to-text:t" inset=",0,,0">
                <w:txbxContent>
                  <w:p w14:paraId="515B231E" w14:textId="77777777" w:rsidR="00CB313A" w:rsidRDefault="00CB313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pt;height:11pt" o:bullet="t">
        <v:imagedata r:id="rId1" o:title="bullet1"/>
      </v:shape>
    </w:pict>
  </w:numPicBullet>
  <w:numPicBullet w:numPicBulletId="1">
    <w:pict>
      <v:shape id="_x0000_i1048" type="#_x0000_t75" style="width:11pt;height:11pt" o:bullet="t">
        <v:imagedata r:id="rId2" o:title="bullet2"/>
      </v:shape>
    </w:pict>
  </w:numPicBullet>
  <w:numPicBullet w:numPicBulletId="2">
    <w:pict>
      <v:shape id="_x0000_i1049" type="#_x0000_t75" style="width:11pt;height:11pt" o:bullet="t">
        <v:imagedata r:id="rId3" o:title="bullet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>
    <w:nsid w:val="1F095141"/>
    <w:multiLevelType w:val="hybridMultilevel"/>
    <w:tmpl w:val="045A2900"/>
    <w:lvl w:ilvl="0" w:tplc="520C0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365A15"/>
    <w:multiLevelType w:val="hybridMultilevel"/>
    <w:tmpl w:val="6B02970E"/>
    <w:lvl w:ilvl="0" w:tplc="B6FC9032">
      <w:numFmt w:val="bullet"/>
      <w:lvlText w:val="•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EE0396"/>
    <w:multiLevelType w:val="multilevel"/>
    <w:tmpl w:val="5B949F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C6051B9"/>
    <w:multiLevelType w:val="multilevel"/>
    <w:tmpl w:val="BB820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9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84A5577"/>
    <w:multiLevelType w:val="hybridMultilevel"/>
    <w:tmpl w:val="ECDEC2B6"/>
    <w:lvl w:ilvl="0" w:tplc="F028CEE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>
    <w:nsid w:val="67BB3653"/>
    <w:multiLevelType w:val="hybridMultilevel"/>
    <w:tmpl w:val="AB961F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46B7DA8"/>
    <w:multiLevelType w:val="hybridMultilevel"/>
    <w:tmpl w:val="65B43756"/>
    <w:lvl w:ilvl="0" w:tplc="13889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E33C74"/>
    <w:multiLevelType w:val="hybridMultilevel"/>
    <w:tmpl w:val="661A8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021654"/>
    <w:multiLevelType w:val="hybridMultilevel"/>
    <w:tmpl w:val="5B949FC4"/>
    <w:lvl w:ilvl="0" w:tplc="74683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7D49243C"/>
    <w:multiLevelType w:val="hybridMultilevel"/>
    <w:tmpl w:val="C2BE9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8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35"/>
  </w:num>
  <w:num w:numId="9">
    <w:abstractNumId w:val="34"/>
  </w:num>
  <w:num w:numId="10">
    <w:abstractNumId w:val="9"/>
  </w:num>
  <w:num w:numId="11">
    <w:abstractNumId w:val="8"/>
  </w:num>
  <w:num w:numId="12">
    <w:abstractNumId w:val="15"/>
  </w:num>
  <w:num w:numId="13">
    <w:abstractNumId w:val="13"/>
  </w:num>
  <w:num w:numId="14">
    <w:abstractNumId w:val="12"/>
  </w:num>
  <w:num w:numId="15">
    <w:abstractNumId w:val="6"/>
  </w:num>
  <w:num w:numId="16">
    <w:abstractNumId w:val="29"/>
  </w:num>
  <w:num w:numId="17">
    <w:abstractNumId w:val="20"/>
  </w:num>
  <w:num w:numId="18">
    <w:abstractNumId w:val="14"/>
  </w:num>
  <w:num w:numId="19">
    <w:abstractNumId w:val="22"/>
  </w:num>
  <w:num w:numId="20">
    <w:abstractNumId w:val="1"/>
  </w:num>
  <w:num w:numId="21">
    <w:abstractNumId w:val="17"/>
  </w:num>
  <w:num w:numId="22">
    <w:abstractNumId w:val="26"/>
  </w:num>
  <w:num w:numId="23">
    <w:abstractNumId w:val="7"/>
  </w:num>
  <w:num w:numId="24">
    <w:abstractNumId w:val="19"/>
  </w:num>
  <w:num w:numId="25">
    <w:abstractNumId w:val="11"/>
  </w:num>
  <w:num w:numId="26">
    <w:abstractNumId w:val="27"/>
  </w:num>
  <w:num w:numId="27">
    <w:abstractNumId w:val="25"/>
  </w:num>
  <w:num w:numId="28">
    <w:abstractNumId w:val="3"/>
  </w:num>
  <w:num w:numId="29">
    <w:abstractNumId w:val="24"/>
  </w:num>
  <w:num w:numId="30">
    <w:abstractNumId w:val="5"/>
  </w:num>
  <w:num w:numId="31">
    <w:abstractNumId w:val="32"/>
  </w:num>
  <w:num w:numId="32">
    <w:abstractNumId w:val="16"/>
  </w:num>
  <w:num w:numId="33">
    <w:abstractNumId w:val="18"/>
  </w:num>
  <w:num w:numId="34">
    <w:abstractNumId w:val="21"/>
  </w:num>
  <w:num w:numId="35">
    <w:abstractNumId w:val="31"/>
  </w:num>
  <w:num w:numId="36">
    <w:abstractNumId w:val="3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6B98"/>
    <w:rsid w:val="00010E4E"/>
    <w:rsid w:val="00030266"/>
    <w:rsid w:val="00031DDB"/>
    <w:rsid w:val="00033F9B"/>
    <w:rsid w:val="00044F0B"/>
    <w:rsid w:val="000530EB"/>
    <w:rsid w:val="000641D0"/>
    <w:rsid w:val="000725FB"/>
    <w:rsid w:val="00072AB7"/>
    <w:rsid w:val="00080FDC"/>
    <w:rsid w:val="000816FD"/>
    <w:rsid w:val="00092630"/>
    <w:rsid w:val="00095045"/>
    <w:rsid w:val="00096459"/>
    <w:rsid w:val="00097836"/>
    <w:rsid w:val="000B4DA0"/>
    <w:rsid w:val="000B5830"/>
    <w:rsid w:val="000C00D8"/>
    <w:rsid w:val="000D12AA"/>
    <w:rsid w:val="000D4FDB"/>
    <w:rsid w:val="000E1F82"/>
    <w:rsid w:val="000F0B6B"/>
    <w:rsid w:val="000F34D4"/>
    <w:rsid w:val="0010043F"/>
    <w:rsid w:val="00105E68"/>
    <w:rsid w:val="00112939"/>
    <w:rsid w:val="0012115D"/>
    <w:rsid w:val="00121567"/>
    <w:rsid w:val="00125087"/>
    <w:rsid w:val="00132ED1"/>
    <w:rsid w:val="00146DFC"/>
    <w:rsid w:val="00150680"/>
    <w:rsid w:val="0017488E"/>
    <w:rsid w:val="0017501D"/>
    <w:rsid w:val="001930CD"/>
    <w:rsid w:val="00194E91"/>
    <w:rsid w:val="001B3C3D"/>
    <w:rsid w:val="001B540A"/>
    <w:rsid w:val="001C66BB"/>
    <w:rsid w:val="001D090B"/>
    <w:rsid w:val="001D0E3C"/>
    <w:rsid w:val="001D78F1"/>
    <w:rsid w:val="001E0899"/>
    <w:rsid w:val="001F43AB"/>
    <w:rsid w:val="0020526C"/>
    <w:rsid w:val="00214769"/>
    <w:rsid w:val="00267F18"/>
    <w:rsid w:val="002750F7"/>
    <w:rsid w:val="00281F80"/>
    <w:rsid w:val="00286B48"/>
    <w:rsid w:val="00291199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5205"/>
    <w:rsid w:val="00306F2D"/>
    <w:rsid w:val="00326E80"/>
    <w:rsid w:val="00331289"/>
    <w:rsid w:val="00346BCF"/>
    <w:rsid w:val="00357489"/>
    <w:rsid w:val="0036070A"/>
    <w:rsid w:val="003613BF"/>
    <w:rsid w:val="0037530E"/>
    <w:rsid w:val="00383A3E"/>
    <w:rsid w:val="003A2CAB"/>
    <w:rsid w:val="003A746B"/>
    <w:rsid w:val="003B5D33"/>
    <w:rsid w:val="003B620C"/>
    <w:rsid w:val="003C158A"/>
    <w:rsid w:val="003C6234"/>
    <w:rsid w:val="003C6F82"/>
    <w:rsid w:val="003D1338"/>
    <w:rsid w:val="003E722F"/>
    <w:rsid w:val="003F54D1"/>
    <w:rsid w:val="003F63E7"/>
    <w:rsid w:val="004057B3"/>
    <w:rsid w:val="00411FCF"/>
    <w:rsid w:val="00413E8B"/>
    <w:rsid w:val="00421416"/>
    <w:rsid w:val="00422AC5"/>
    <w:rsid w:val="004864FA"/>
    <w:rsid w:val="00491F28"/>
    <w:rsid w:val="004A51BD"/>
    <w:rsid w:val="004B46D0"/>
    <w:rsid w:val="004B48D4"/>
    <w:rsid w:val="004B739D"/>
    <w:rsid w:val="004C6F35"/>
    <w:rsid w:val="004D0470"/>
    <w:rsid w:val="004D6BEC"/>
    <w:rsid w:val="004D7063"/>
    <w:rsid w:val="004E798E"/>
    <w:rsid w:val="004F0247"/>
    <w:rsid w:val="005026DD"/>
    <w:rsid w:val="005030B5"/>
    <w:rsid w:val="005140FB"/>
    <w:rsid w:val="00515EC0"/>
    <w:rsid w:val="00521FF5"/>
    <w:rsid w:val="005346C4"/>
    <w:rsid w:val="00537C33"/>
    <w:rsid w:val="0054794E"/>
    <w:rsid w:val="005547B0"/>
    <w:rsid w:val="00570E86"/>
    <w:rsid w:val="00576707"/>
    <w:rsid w:val="005A7659"/>
    <w:rsid w:val="005B2685"/>
    <w:rsid w:val="005C0F56"/>
    <w:rsid w:val="005D18FF"/>
    <w:rsid w:val="005E2232"/>
    <w:rsid w:val="005E6AF1"/>
    <w:rsid w:val="005F3B8D"/>
    <w:rsid w:val="00601CCD"/>
    <w:rsid w:val="0061044F"/>
    <w:rsid w:val="0062571C"/>
    <w:rsid w:val="006426E9"/>
    <w:rsid w:val="00660DF0"/>
    <w:rsid w:val="00667555"/>
    <w:rsid w:val="00675556"/>
    <w:rsid w:val="00683EEA"/>
    <w:rsid w:val="0068682A"/>
    <w:rsid w:val="00697ACE"/>
    <w:rsid w:val="006B320E"/>
    <w:rsid w:val="006B709D"/>
    <w:rsid w:val="006B7F76"/>
    <w:rsid w:val="006C24C5"/>
    <w:rsid w:val="006E28D5"/>
    <w:rsid w:val="006E6EA6"/>
    <w:rsid w:val="00721855"/>
    <w:rsid w:val="00762DC3"/>
    <w:rsid w:val="00764AB8"/>
    <w:rsid w:val="00771FB3"/>
    <w:rsid w:val="00785966"/>
    <w:rsid w:val="00785ED9"/>
    <w:rsid w:val="007A50F0"/>
    <w:rsid w:val="007A69EF"/>
    <w:rsid w:val="007C34E1"/>
    <w:rsid w:val="007D5E99"/>
    <w:rsid w:val="007D6665"/>
    <w:rsid w:val="007D7972"/>
    <w:rsid w:val="00805342"/>
    <w:rsid w:val="00816CE9"/>
    <w:rsid w:val="00820F59"/>
    <w:rsid w:val="00830D53"/>
    <w:rsid w:val="00847C21"/>
    <w:rsid w:val="00856E91"/>
    <w:rsid w:val="00863BF5"/>
    <w:rsid w:val="008653C1"/>
    <w:rsid w:val="0086654F"/>
    <w:rsid w:val="00870A8D"/>
    <w:rsid w:val="008857D7"/>
    <w:rsid w:val="008B3901"/>
    <w:rsid w:val="008B4490"/>
    <w:rsid w:val="008E1B3B"/>
    <w:rsid w:val="008F002B"/>
    <w:rsid w:val="008F786E"/>
    <w:rsid w:val="00902257"/>
    <w:rsid w:val="0091787D"/>
    <w:rsid w:val="009213D9"/>
    <w:rsid w:val="00933832"/>
    <w:rsid w:val="00934348"/>
    <w:rsid w:val="00940F4F"/>
    <w:rsid w:val="00944AC7"/>
    <w:rsid w:val="00952483"/>
    <w:rsid w:val="00971FE3"/>
    <w:rsid w:val="00972F04"/>
    <w:rsid w:val="00993361"/>
    <w:rsid w:val="009A119B"/>
    <w:rsid w:val="009A5FD6"/>
    <w:rsid w:val="009B24DE"/>
    <w:rsid w:val="009C18F9"/>
    <w:rsid w:val="009D062B"/>
    <w:rsid w:val="009D32A5"/>
    <w:rsid w:val="009E2C30"/>
    <w:rsid w:val="009E7E46"/>
    <w:rsid w:val="009F5B4B"/>
    <w:rsid w:val="009F69CB"/>
    <w:rsid w:val="00A0417E"/>
    <w:rsid w:val="00A048FF"/>
    <w:rsid w:val="00A10AC3"/>
    <w:rsid w:val="00A30DE6"/>
    <w:rsid w:val="00A34BBA"/>
    <w:rsid w:val="00A62A83"/>
    <w:rsid w:val="00A65BA0"/>
    <w:rsid w:val="00A7380B"/>
    <w:rsid w:val="00A87D58"/>
    <w:rsid w:val="00A90A0C"/>
    <w:rsid w:val="00AA79C8"/>
    <w:rsid w:val="00AD13DC"/>
    <w:rsid w:val="00AD1A08"/>
    <w:rsid w:val="00AD2599"/>
    <w:rsid w:val="00AD5346"/>
    <w:rsid w:val="00AD7E88"/>
    <w:rsid w:val="00AE4A9B"/>
    <w:rsid w:val="00AF2D87"/>
    <w:rsid w:val="00AF3B41"/>
    <w:rsid w:val="00AF5CD6"/>
    <w:rsid w:val="00AF72A1"/>
    <w:rsid w:val="00B01C95"/>
    <w:rsid w:val="00B074D5"/>
    <w:rsid w:val="00B22C35"/>
    <w:rsid w:val="00B37F82"/>
    <w:rsid w:val="00B40C3C"/>
    <w:rsid w:val="00B46404"/>
    <w:rsid w:val="00B633BE"/>
    <w:rsid w:val="00B64864"/>
    <w:rsid w:val="00B66E49"/>
    <w:rsid w:val="00B72078"/>
    <w:rsid w:val="00BB0639"/>
    <w:rsid w:val="00BC0589"/>
    <w:rsid w:val="00BD7663"/>
    <w:rsid w:val="00C260C9"/>
    <w:rsid w:val="00C368AF"/>
    <w:rsid w:val="00C41631"/>
    <w:rsid w:val="00C44FF4"/>
    <w:rsid w:val="00C54276"/>
    <w:rsid w:val="00C574F8"/>
    <w:rsid w:val="00C6614D"/>
    <w:rsid w:val="00CB11F0"/>
    <w:rsid w:val="00CB313A"/>
    <w:rsid w:val="00CB6340"/>
    <w:rsid w:val="00CD12EE"/>
    <w:rsid w:val="00CD6EBA"/>
    <w:rsid w:val="00CE087A"/>
    <w:rsid w:val="00CF0BC2"/>
    <w:rsid w:val="00CF1533"/>
    <w:rsid w:val="00D13740"/>
    <w:rsid w:val="00D15D09"/>
    <w:rsid w:val="00D23FBB"/>
    <w:rsid w:val="00D2451E"/>
    <w:rsid w:val="00D25B5A"/>
    <w:rsid w:val="00D81CA7"/>
    <w:rsid w:val="00DE0D37"/>
    <w:rsid w:val="00DF5766"/>
    <w:rsid w:val="00DF690B"/>
    <w:rsid w:val="00DF6941"/>
    <w:rsid w:val="00E00C5B"/>
    <w:rsid w:val="00E0378C"/>
    <w:rsid w:val="00E1253E"/>
    <w:rsid w:val="00E36F9E"/>
    <w:rsid w:val="00E37825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95BEC"/>
    <w:rsid w:val="00EB58F5"/>
    <w:rsid w:val="00EB68EC"/>
    <w:rsid w:val="00EE2471"/>
    <w:rsid w:val="00EF4A10"/>
    <w:rsid w:val="00F01721"/>
    <w:rsid w:val="00F027E0"/>
    <w:rsid w:val="00F0536C"/>
    <w:rsid w:val="00F16400"/>
    <w:rsid w:val="00F20731"/>
    <w:rsid w:val="00F2151F"/>
    <w:rsid w:val="00F225F7"/>
    <w:rsid w:val="00F23AC1"/>
    <w:rsid w:val="00F24647"/>
    <w:rsid w:val="00F30021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A768A"/>
    <w:rsid w:val="00FD3B54"/>
    <w:rsid w:val="00FD58A6"/>
    <w:rsid w:val="00FD696A"/>
    <w:rsid w:val="00FE795F"/>
    <w:rsid w:val="00FF034B"/>
    <w:rsid w:val="00FF0712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BAA9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2BAD26-FC24-2148-B1FF-EFBAD400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\Users\Andre Ricardi\AppData\Roaming\Microsoft\Modelos\BusinessReport_Office2010.dotx</Template>
  <TotalTime>144</TotalTime>
  <Pages>8</Pages>
  <Words>364</Words>
  <Characters>2078</Characters>
  <Application>Microsoft Macintosh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Liberação de Software</vt:lpstr>
      <vt:lpstr/>
    </vt:vector>
  </TitlesOfParts>
  <Company>www.szsolucoes.com.br</Company>
  <LinksUpToDate>false</LinksUpToDate>
  <CharactersWithSpaces>2438</CharactersWithSpaces>
  <SharedDoc>false</SharedDoc>
  <HyperlinkBase>www.easybok.com.br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Liberação de Software</dc:title>
  <dc:subject>Projeto Devolução/Transferência Saldo</dc:subject>
  <dc:creator>Sanderlei Silveira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Joao Pacheco</cp:lastModifiedBy>
  <cp:revision>11</cp:revision>
  <cp:lastPrinted>2015-04-07T20:07:00Z</cp:lastPrinted>
  <dcterms:created xsi:type="dcterms:W3CDTF">2015-10-21T19:55:00Z</dcterms:created>
  <dcterms:modified xsi:type="dcterms:W3CDTF">2016-11-09T20:23:00Z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
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7A430D6F" w14:textId="77777777" w:rsidR="00A0417E" w:rsidRDefault="0009504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6957EEE7" wp14:editId="6D7512D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23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3108A6" w14:textId="77777777" w:rsidR="000D12AA" w:rsidRDefault="000D12A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6853A38" w14:textId="77777777" w:rsidR="000D12AA" w:rsidRPr="00A0417E" w:rsidRDefault="000D12A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23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173F8E" w14:textId="77777777" w:rsidR="000D12AA" w:rsidRPr="00C6614D" w:rsidRDefault="000D12A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23/03/2016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" o:allowincell="f">
                    <v:group id="Group 364" o:spid="_x0000_s1027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UsJxgAA&#10;ANwAAAAPAAAAZHJzL2Rvd25yZXYueG1sRI9Ba8JAFITvQv/D8gpeRDdaKhJdRYpaeypRQY+P7DOJ&#10;zb6N2VWjv94tFHocZuYbZjJrTCmuVLvCsoJ+LwJBnFpdcKZgt112RyCcR9ZYWiYFd3Iwm760Jhhr&#10;e+OErhufiQBhF6OC3PsqltKlORl0PVsRB+9oa4M+yDqTusZbgJtSDqJoKA0WHBZyrOgjp/RnczEK&#10;FvM94uFxTDqfy9X3V3U4nXfJQ6n2azMfg/DU+P/wX3utFbwN3+H3TDgCcvo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XUsJxgAAANwAAAAPAAAAAAAAAAAAAAAAAJcCAABkcnMv&#10;ZG93bnJldi54bWxQSwUGAAAAAAQABAD1AAAAigMAAAAA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23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3108A6" w14:textId="77777777" w:rsidR="000D12AA" w:rsidRDefault="000D12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6853A38" w14:textId="77777777" w:rsidR="000D12AA" w:rsidRPr="00A0417E" w:rsidRDefault="000D12A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23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173F8E" w14:textId="77777777" w:rsidR="000D12AA" w:rsidRPr="00C6614D" w:rsidRDefault="000D12A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23/03/2016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3F60DD22" wp14:editId="02103427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56610D" w14:textId="77777777" w:rsidR="000D12AA" w:rsidRDefault="000D12A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7BD60528" w14:textId="77777777" w:rsidR="000D12AA" w:rsidRPr="00095045" w:rsidRDefault="000D12A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 xml:space="preserve">Projeto Cálculo FCP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0nfqx0@0l0@2qy@0,21600em@1,0nfqx21600@0l21600@2qy@1,21600em@0,0nsqx0@0l0@2qy@0,21600l@1,21600qx21600@2l21600@0qy@1,0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8.95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" o:allowincell="f" adj="2346" fillcolor="#4f81bd" strokecolor="#4f81bd" strokeweight="1pt">
                    <v:shadow on="t" type="double" color="gray" opacity=".5" color2="shadow add(102)" offset="3pt,-3pt" offset2="6pt,-6pt"/>
                    <v:textbox inset="18pt,18pt,,18pt">
                      <w:txbxContent>
                        <w:p w14:paraId="3B56610D" w14:textId="77777777" w:rsidR="000D12AA" w:rsidRDefault="000D12A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7BD60528" w14:textId="77777777" w:rsidR="000D12AA" w:rsidRPr="00095045" w:rsidRDefault="000D12A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 xml:space="preserve">Projeto Cálculo FCP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9675D79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54656" behindDoc="0" locked="0" layoutInCell="0" allowOverlap="1" wp14:anchorId="42AD64A1" wp14:editId="10FA51A1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1A4F7F" wp14:editId="0268BC51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B7DA0B" w14:textId="77777777" w:rsidR="000D12AA" w:rsidRPr="00346BCF" w:rsidRDefault="000D12AA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5D34A8C4" w14:textId="77777777" w:rsidR="000D12AA" w:rsidRPr="00EF4A10" w:rsidRDefault="000D12A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496FE5" w14:textId="77777777" w:rsidR="00FD696A" w:rsidRPr="00346BCF" w:rsidRDefault="00FD696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60566B72" w14:textId="77777777" w:rsidR="00FD696A" w:rsidRPr="00EF4A10" w:rsidRDefault="00FD696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0D79D86E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Content>
        <w:p w14:paraId="1670B5FA" w14:textId="77777777" w:rsidR="001B3C3D" w:rsidRDefault="001B3C3D">
          <w:pPr>
            <w:pStyle w:val="TOCHeading"/>
          </w:pPr>
          <w:r>
            <w:t>Sumário</w:t>
          </w:r>
        </w:p>
        <w:p w14:paraId="7D01EC44" w14:textId="77777777" w:rsidR="001B3C3D" w:rsidRPr="001B3C3D" w:rsidRDefault="001B3C3D" w:rsidP="001B3C3D"/>
        <w:p w14:paraId="4DD1F299" w14:textId="77777777" w:rsidR="004B739D" w:rsidRDefault="001B3C3D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0A54C834" w14:textId="77777777" w:rsidR="004B739D" w:rsidRDefault="00E0378C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71912697" w14:textId="77777777" w:rsidR="001B3C3D" w:rsidRDefault="00E0378C" w:rsidP="004D7063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6882556E" w14:textId="77777777" w:rsidR="009E7E46" w:rsidRDefault="009E7E46" w:rsidP="006B709D">
      <w:pPr>
        <w:ind w:left="142"/>
      </w:pPr>
    </w:p>
    <w:p w14:paraId="6B14506C" w14:textId="77777777" w:rsidR="009E7E46" w:rsidRDefault="009E7E46" w:rsidP="006B709D">
      <w:pPr>
        <w:ind w:left="142"/>
      </w:pPr>
    </w:p>
    <w:p w14:paraId="055E3BEB" w14:textId="77777777" w:rsidR="009E7E46" w:rsidRDefault="009E7E46" w:rsidP="006B709D">
      <w:pPr>
        <w:ind w:left="142"/>
      </w:pPr>
    </w:p>
    <w:p w14:paraId="0B2D6371" w14:textId="77777777" w:rsidR="009E7E46" w:rsidRDefault="009E7E46" w:rsidP="006B709D">
      <w:pPr>
        <w:ind w:left="142"/>
      </w:pPr>
    </w:p>
    <w:p w14:paraId="674C9AF3" w14:textId="77777777" w:rsidR="009E7E46" w:rsidRDefault="009E7E46" w:rsidP="006B709D">
      <w:pPr>
        <w:ind w:left="142"/>
      </w:pPr>
    </w:p>
    <w:p w14:paraId="00E13F43" w14:textId="77777777" w:rsidR="009E7E46" w:rsidRDefault="009E7E46" w:rsidP="006B709D">
      <w:pPr>
        <w:ind w:left="142"/>
      </w:pPr>
    </w:p>
    <w:p w14:paraId="5C449ECB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4F8CA717" w14:textId="77777777" w:rsidR="009E7E46" w:rsidRDefault="009E7E46" w:rsidP="009E7E46">
      <w:pPr>
        <w:pStyle w:val="Heading1"/>
        <w:rPr>
          <w:rFonts w:ascii="Calibri" w:hAnsi="Calibri"/>
          <w:color w:val="9D3511"/>
        </w:rPr>
      </w:pPr>
    </w:p>
    <w:p w14:paraId="61F2FE63" w14:textId="77777777" w:rsidR="00F2151F" w:rsidRDefault="00F2151F" w:rsidP="00F2151F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15216324"/>
      <w:r>
        <w:rPr>
          <w:rFonts w:ascii="Calibri" w:hAnsi="Calibri"/>
          <w:color w:val="9D3511"/>
        </w:rPr>
        <w:t>Prazo de Garantia</w:t>
      </w:r>
    </w:p>
    <w:p w14:paraId="4215FE6C" w14:textId="77777777" w:rsidR="00F2151F" w:rsidRDefault="00F2151F" w:rsidP="00F2151F">
      <w:pPr>
        <w:pStyle w:val="ListParagraph"/>
        <w:ind w:left="360"/>
        <w:jc w:val="both"/>
      </w:pPr>
    </w:p>
    <w:p w14:paraId="60CE42A2" w14:textId="77777777" w:rsidR="00F2151F" w:rsidRDefault="00F2151F" w:rsidP="00F2151F">
      <w:pPr>
        <w:pStyle w:val="ListParagraph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63DF330A" w14:textId="77777777" w:rsidR="00F2151F" w:rsidRDefault="00F2151F" w:rsidP="00F2151F">
      <w:pPr>
        <w:pStyle w:val="ListParagraph"/>
        <w:ind w:left="360"/>
        <w:jc w:val="both"/>
      </w:pPr>
    </w:p>
    <w:p w14:paraId="04B5FFF2" w14:textId="77777777" w:rsidR="00F2151F" w:rsidRDefault="00F2151F" w:rsidP="00F2151F">
      <w:pPr>
        <w:pStyle w:val="ListParagraph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55289D50" w14:textId="77777777" w:rsidR="00F2151F" w:rsidRDefault="00F2151F" w:rsidP="00F2151F">
      <w:pPr>
        <w:pStyle w:val="ListParagraph"/>
        <w:ind w:left="360"/>
        <w:jc w:val="both"/>
      </w:pPr>
    </w:p>
    <w:p w14:paraId="1227DAF6" w14:textId="77777777" w:rsidR="00F2151F" w:rsidRDefault="00F2151F" w:rsidP="00F2151F">
      <w:pPr>
        <w:pStyle w:val="ListParagraph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1E07BB21" w14:textId="77777777" w:rsidR="00F2151F" w:rsidRDefault="00F2151F" w:rsidP="00F2151F">
      <w:pPr>
        <w:pStyle w:val="ListParagraph"/>
        <w:ind w:left="360"/>
        <w:jc w:val="both"/>
      </w:pPr>
    </w:p>
    <w:p w14:paraId="29A29776" w14:textId="77777777" w:rsidR="00F2151F" w:rsidRDefault="00F2151F" w:rsidP="00F2151F">
      <w:pPr>
        <w:pStyle w:val="ListParagraph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5D9965BA" w14:textId="77777777" w:rsidR="00F2151F" w:rsidRDefault="00F2151F" w:rsidP="00F2151F">
      <w:pPr>
        <w:pStyle w:val="Heading1"/>
        <w:ind w:left="567"/>
        <w:rPr>
          <w:rFonts w:ascii="Calibri" w:hAnsi="Calibri"/>
          <w:color w:val="9D3511"/>
        </w:rPr>
      </w:pPr>
    </w:p>
    <w:p w14:paraId="60E084EF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2058A20A" w14:textId="77777777" w:rsidR="00F16400" w:rsidRPr="00F16400" w:rsidRDefault="001B3C3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0"/>
    </w:p>
    <w:p w14:paraId="034D0B9D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DC33F6E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06653E0D" w14:textId="77777777" w:rsidR="00FF5DA9" w:rsidRDefault="00A30DE6" w:rsidP="00FF5DA9">
      <w:pPr>
        <w:ind w:left="360"/>
        <w:rPr>
          <w:rFonts w:cstheme="minorHAnsi"/>
        </w:rPr>
      </w:pPr>
      <w:r w:rsidRPr="00A30DE6">
        <w:rPr>
          <w:rFonts w:cstheme="minorHAnsi"/>
        </w:rPr>
        <w:t>Este desenvolvime</w:t>
      </w:r>
      <w:r w:rsidR="00491F28">
        <w:rPr>
          <w:rFonts w:cstheme="minorHAnsi"/>
        </w:rPr>
        <w:t xml:space="preserve">nto tem como objetivo </w:t>
      </w:r>
      <w:r w:rsidR="00E0378C">
        <w:rPr>
          <w:rFonts w:cstheme="minorHAnsi"/>
        </w:rPr>
        <w:t>possibilitar o cadastro do percentual do Fundo de Combate a Pobreza (FCP) por Item e Estado Destino. O valor será calculado para os itens que possuírem ICMS ST e percentual FCP cadastrado, sendo demonstrado os valores calculados na DANFE.</w:t>
      </w:r>
      <w:r w:rsidR="00FF5DA9">
        <w:rPr>
          <w:rFonts w:cstheme="minorHAnsi"/>
        </w:rPr>
        <w:br w:type="page"/>
      </w:r>
    </w:p>
    <w:p w14:paraId="750A3017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22E3EB7A" w14:textId="77777777" w:rsidR="0091787D" w:rsidRDefault="003F63E7" w:rsidP="0091787D">
      <w:pPr>
        <w:rPr>
          <w:rFonts w:eastAsiaTheme="majorEastAsia"/>
          <w:color w:val="D34817" w:themeColor="accent1"/>
        </w:rPr>
      </w:pPr>
      <w:r>
        <w:rPr>
          <w:rFonts w:eastAsiaTheme="majorEastAsia"/>
          <w:color w:val="D34817" w:themeColor="accent1"/>
        </w:rPr>
        <w:t xml:space="preserve">- </w:t>
      </w:r>
      <w:r w:rsidRPr="003F63E7">
        <w:rPr>
          <w:rFonts w:eastAsiaTheme="majorEastAsia"/>
          <w:color w:val="D34817" w:themeColor="accent1"/>
        </w:rPr>
        <w:t>\\</w:t>
      </w:r>
      <w:r w:rsidR="00E0378C">
        <w:rPr>
          <w:rFonts w:eastAsiaTheme="majorEastAsia"/>
          <w:color w:val="D34817" w:themeColor="accent1"/>
        </w:rPr>
        <w:t>10.185.32.57\dts-12\ERP\especificos\ems2\FCP</w:t>
      </w:r>
    </w:p>
    <w:p w14:paraId="1CCD6A62" w14:textId="77777777" w:rsidR="0091787D" w:rsidRPr="0091787D" w:rsidRDefault="0091787D" w:rsidP="0091787D">
      <w:pPr>
        <w:pStyle w:val="Heading3"/>
        <w:ind w:firstLine="360"/>
        <w:rPr>
          <w:rFonts w:asciiTheme="minorHAnsi" w:hAnsiTheme="minorHAnsi" w:cs="Arial"/>
        </w:rPr>
      </w:pPr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p w14:paraId="0F76FAE2" w14:textId="77777777" w:rsidR="0091787D" w:rsidRPr="00C72941" w:rsidRDefault="0091787D" w:rsidP="0091787D">
      <w:pPr>
        <w:rPr>
          <w:rFonts w:ascii="Arial" w:hAnsi="Arial" w:cs="Arial"/>
        </w:rPr>
      </w:pPr>
    </w:p>
    <w:tbl>
      <w:tblPr>
        <w:tblW w:w="94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4820"/>
        <w:gridCol w:w="2268"/>
      </w:tblGrid>
      <w:tr w:rsidR="00A30DE6" w:rsidRPr="00C72941" w14:paraId="2BE53068" w14:textId="77777777" w:rsidTr="00A30DE6">
        <w:trPr>
          <w:trHeight w:val="20"/>
          <w:tblHeader/>
        </w:trPr>
        <w:tc>
          <w:tcPr>
            <w:tcW w:w="2338" w:type="dxa"/>
          </w:tcPr>
          <w:p w14:paraId="62837C4D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20" w:type="dxa"/>
          </w:tcPr>
          <w:p w14:paraId="69448BC2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68" w:type="dxa"/>
          </w:tcPr>
          <w:p w14:paraId="05B2800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3AA6ED2C" w14:textId="77777777" w:rsidTr="00A30DE6">
        <w:trPr>
          <w:trHeight w:val="20"/>
          <w:tblHeader/>
        </w:trPr>
        <w:tc>
          <w:tcPr>
            <w:tcW w:w="2338" w:type="dxa"/>
          </w:tcPr>
          <w:p w14:paraId="127EC64C" w14:textId="77777777" w:rsidR="00A30DE6" w:rsidRPr="00A30DE6" w:rsidRDefault="00E0378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CSCD0004</w:t>
            </w:r>
          </w:p>
        </w:tc>
        <w:tc>
          <w:tcPr>
            <w:tcW w:w="4820" w:type="dxa"/>
          </w:tcPr>
          <w:p w14:paraId="248A1426" w14:textId="77777777" w:rsidR="00A30DE6" w:rsidRPr="00A30DE6" w:rsidRDefault="00E0378C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Atualização Alíquota</w:t>
            </w:r>
          </w:p>
        </w:tc>
        <w:tc>
          <w:tcPr>
            <w:tcW w:w="2268" w:type="dxa"/>
          </w:tcPr>
          <w:p w14:paraId="6033B4A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0816FD" w:rsidRPr="00C72941" w14:paraId="31284684" w14:textId="77777777" w:rsidTr="00A30DE6">
        <w:trPr>
          <w:trHeight w:val="20"/>
          <w:tblHeader/>
        </w:trPr>
        <w:tc>
          <w:tcPr>
            <w:tcW w:w="2338" w:type="dxa"/>
          </w:tcPr>
          <w:p w14:paraId="30E57DCA" w14:textId="77777777" w:rsidR="000816FD" w:rsidRPr="00A30DE6" w:rsidRDefault="00E0378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FT0518f1</w:t>
            </w:r>
          </w:p>
        </w:tc>
        <w:tc>
          <w:tcPr>
            <w:tcW w:w="4820" w:type="dxa"/>
          </w:tcPr>
          <w:p w14:paraId="6F1768D3" w14:textId="77777777" w:rsidR="000816FD" w:rsidRPr="00A30DE6" w:rsidRDefault="00E0378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Emissor Danfe</w:t>
            </w:r>
          </w:p>
        </w:tc>
        <w:tc>
          <w:tcPr>
            <w:tcW w:w="2268" w:type="dxa"/>
          </w:tcPr>
          <w:p w14:paraId="701D5A90" w14:textId="77777777" w:rsidR="000816FD" w:rsidRPr="00A30DE6" w:rsidRDefault="000816FD" w:rsidP="004D7063">
            <w:pPr>
              <w:rPr>
                <w:rFonts w:cstheme="minorHAnsi"/>
              </w:rPr>
            </w:pPr>
          </w:p>
        </w:tc>
      </w:tr>
      <w:tr w:rsidR="00A30DE6" w:rsidRPr="00C72941" w14:paraId="6C670C68" w14:textId="77777777" w:rsidTr="00A30DE6">
        <w:trPr>
          <w:trHeight w:val="20"/>
          <w:tblHeader/>
        </w:trPr>
        <w:tc>
          <w:tcPr>
            <w:tcW w:w="2338" w:type="dxa"/>
          </w:tcPr>
          <w:p w14:paraId="712607B2" w14:textId="77777777" w:rsidR="00A30DE6" w:rsidRPr="00A30DE6" w:rsidRDefault="00E0378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Upc-cd0904a</w:t>
            </w:r>
          </w:p>
        </w:tc>
        <w:tc>
          <w:tcPr>
            <w:tcW w:w="4820" w:type="dxa"/>
          </w:tcPr>
          <w:p w14:paraId="5B023E62" w14:textId="77777777" w:rsidR="00A30DE6" w:rsidRPr="00A30DE6" w:rsidRDefault="00E0378C" w:rsidP="008B4490">
            <w:pPr>
              <w:rPr>
                <w:rFonts w:cstheme="minorHAnsi"/>
              </w:rPr>
            </w:pPr>
            <w:r>
              <w:rPr>
                <w:rFonts w:cstheme="minorHAnsi"/>
              </w:rPr>
              <w:t>Subst Tribut Item/Unidade Federeção</w:t>
            </w:r>
          </w:p>
        </w:tc>
        <w:tc>
          <w:tcPr>
            <w:tcW w:w="2268" w:type="dxa"/>
          </w:tcPr>
          <w:p w14:paraId="00202639" w14:textId="77777777" w:rsidR="00A30DE6" w:rsidRPr="00A30DE6" w:rsidRDefault="00E0378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Cd0904a</w:t>
            </w:r>
          </w:p>
        </w:tc>
      </w:tr>
      <w:tr w:rsidR="00A30DE6" w:rsidRPr="00C72941" w14:paraId="52B48513" w14:textId="77777777" w:rsidTr="00A30DE6">
        <w:trPr>
          <w:trHeight w:val="20"/>
          <w:tblHeader/>
        </w:trPr>
        <w:tc>
          <w:tcPr>
            <w:tcW w:w="2338" w:type="dxa"/>
          </w:tcPr>
          <w:p w14:paraId="4853D85C" w14:textId="77777777" w:rsidR="00A30DE6" w:rsidRPr="008B4490" w:rsidRDefault="00E0378C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Upc-cd0904a1</w:t>
            </w:r>
          </w:p>
        </w:tc>
        <w:tc>
          <w:tcPr>
            <w:tcW w:w="4820" w:type="dxa"/>
          </w:tcPr>
          <w:p w14:paraId="53A01CE9" w14:textId="77777777" w:rsidR="00A30DE6" w:rsidRPr="008B4490" w:rsidRDefault="00E0378C" w:rsidP="00856E91">
            <w:pPr>
              <w:rPr>
                <w:rFonts w:cstheme="minorHAnsi"/>
              </w:rPr>
            </w:pPr>
            <w:r>
              <w:rPr>
                <w:rFonts w:cstheme="minorHAnsi"/>
              </w:rPr>
              <w:t>Subst Tribut Item/Unidade Federeção</w:t>
            </w:r>
          </w:p>
        </w:tc>
        <w:tc>
          <w:tcPr>
            <w:tcW w:w="2268" w:type="dxa"/>
          </w:tcPr>
          <w:p w14:paraId="4081E82B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</w:p>
        </w:tc>
      </w:tr>
      <w:tr w:rsidR="00A30DE6" w:rsidRPr="00C72941" w14:paraId="0E368510" w14:textId="77777777" w:rsidTr="00A30DE6">
        <w:trPr>
          <w:trHeight w:val="20"/>
          <w:tblHeader/>
        </w:trPr>
        <w:tc>
          <w:tcPr>
            <w:tcW w:w="2338" w:type="dxa"/>
          </w:tcPr>
          <w:p w14:paraId="7262005E" w14:textId="77777777" w:rsidR="00A30DE6" w:rsidRPr="00A30DE6" w:rsidRDefault="00E0378C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Upc-bodi317ef-a</w:t>
            </w:r>
          </w:p>
        </w:tc>
        <w:tc>
          <w:tcPr>
            <w:tcW w:w="4820" w:type="dxa"/>
          </w:tcPr>
          <w:p w14:paraId="34B50784" w14:textId="77777777" w:rsidR="00A30DE6" w:rsidRPr="00A30DE6" w:rsidRDefault="00E0378C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API Calculo Nota</w:t>
            </w:r>
          </w:p>
        </w:tc>
        <w:tc>
          <w:tcPr>
            <w:tcW w:w="2268" w:type="dxa"/>
          </w:tcPr>
          <w:p w14:paraId="1FEE260D" w14:textId="77777777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</w:tr>
    </w:tbl>
    <w:p w14:paraId="5C9B5D19" w14:textId="77777777" w:rsidR="0068682A" w:rsidRPr="0091787D" w:rsidRDefault="0068682A" w:rsidP="0068682A">
      <w:pPr>
        <w:pStyle w:val="Heading3"/>
        <w:ind w:firstLine="360"/>
        <w:rPr>
          <w:rFonts w:asciiTheme="minorHAnsi" w:hAnsiTheme="minorHAnsi" w:cs="Arial"/>
        </w:rPr>
      </w:pPr>
      <w:bookmarkStart w:id="1" w:name="_Toc41521632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r w:rsidRPr="0091787D">
        <w:rPr>
          <w:rFonts w:asciiTheme="minorHAnsi" w:hAnsiTheme="minorHAnsi" w:cs="Arial"/>
          <w:color w:val="auto"/>
        </w:rPr>
        <w:t xml:space="preserve"> </w:t>
      </w:r>
    </w:p>
    <w:p w14:paraId="4F4F8151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12A5CA2C" w14:textId="77777777" w:rsidTr="004D7063">
        <w:trPr>
          <w:trHeight w:val="325"/>
          <w:tblHeader/>
        </w:trPr>
        <w:tc>
          <w:tcPr>
            <w:tcW w:w="2175" w:type="dxa"/>
          </w:tcPr>
          <w:p w14:paraId="3820D638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5EC6FB5B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68682A" w:rsidRPr="00C72941" w14:paraId="4CB5D916" w14:textId="77777777" w:rsidTr="004D7063">
        <w:trPr>
          <w:trHeight w:val="20"/>
        </w:trPr>
        <w:tc>
          <w:tcPr>
            <w:tcW w:w="2175" w:type="dxa"/>
          </w:tcPr>
          <w:p w14:paraId="7D49B3FA" w14:textId="77777777" w:rsidR="0068682A" w:rsidRPr="0091787D" w:rsidRDefault="00E0378C" w:rsidP="004D7063">
            <w:pPr>
              <w:rPr>
                <w:rFonts w:cs="Arial"/>
              </w:rPr>
            </w:pPr>
            <w:r>
              <w:rPr>
                <w:rFonts w:cs="Arial"/>
              </w:rPr>
              <w:t>Ext-item-uf-fcp</w:t>
            </w:r>
          </w:p>
        </w:tc>
        <w:tc>
          <w:tcPr>
            <w:tcW w:w="6897" w:type="dxa"/>
          </w:tcPr>
          <w:p w14:paraId="0F8A6E4A" w14:textId="77777777" w:rsidR="0068682A" w:rsidRPr="0091787D" w:rsidRDefault="00E0378C" w:rsidP="004D7063">
            <w:pPr>
              <w:rPr>
                <w:rFonts w:cs="Arial"/>
              </w:rPr>
            </w:pPr>
            <w:r>
              <w:rPr>
                <w:rFonts w:cs="Arial"/>
              </w:rPr>
              <w:t>Tabela para cadastro do percentual, descrição do imposto e mensagem</w:t>
            </w:r>
          </w:p>
        </w:tc>
      </w:tr>
      <w:tr w:rsidR="0068682A" w:rsidRPr="00C72941" w14:paraId="70354062" w14:textId="77777777" w:rsidTr="004D7063">
        <w:trPr>
          <w:trHeight w:val="20"/>
        </w:trPr>
        <w:tc>
          <w:tcPr>
            <w:tcW w:w="2175" w:type="dxa"/>
          </w:tcPr>
          <w:p w14:paraId="7755F06A" w14:textId="77777777" w:rsidR="0068682A" w:rsidRPr="0091787D" w:rsidRDefault="00E0378C" w:rsidP="004D7063">
            <w:pPr>
              <w:rPr>
                <w:rFonts w:cs="Arial"/>
              </w:rPr>
            </w:pPr>
            <w:r>
              <w:rPr>
                <w:rFonts w:cs="Arial"/>
              </w:rPr>
              <w:t>Ext-it-nota-fisc-fcp</w:t>
            </w:r>
          </w:p>
        </w:tc>
        <w:tc>
          <w:tcPr>
            <w:tcW w:w="6897" w:type="dxa"/>
          </w:tcPr>
          <w:p w14:paraId="36F50107" w14:textId="77777777" w:rsidR="0068682A" w:rsidRPr="0091787D" w:rsidRDefault="00675556" w:rsidP="00E0378C">
            <w:pPr>
              <w:rPr>
                <w:rFonts w:cs="Arial"/>
              </w:rPr>
            </w:pPr>
            <w:r>
              <w:rPr>
                <w:rFonts w:cs="Arial"/>
              </w:rPr>
              <w:t xml:space="preserve">Tabela para </w:t>
            </w:r>
            <w:r w:rsidR="00E0378C">
              <w:rPr>
                <w:rFonts w:cs="Arial"/>
              </w:rPr>
              <w:t>armazenar os valores calculados por item</w:t>
            </w:r>
          </w:p>
        </w:tc>
      </w:tr>
    </w:tbl>
    <w:p w14:paraId="45F3DD72" w14:textId="77777777" w:rsidR="0068682A" w:rsidRDefault="0068682A" w:rsidP="0068682A">
      <w:pPr>
        <w:rPr>
          <w:rFonts w:eastAsiaTheme="majorEastAsia" w:cstheme="majorBidi"/>
          <w:sz w:val="28"/>
          <w:szCs w:val="28"/>
        </w:rPr>
      </w:pPr>
      <w:r>
        <w:br w:type="page"/>
      </w:r>
    </w:p>
    <w:p w14:paraId="37834358" w14:textId="77777777" w:rsidR="002F2BBC" w:rsidRDefault="00934348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1"/>
    </w:p>
    <w:p w14:paraId="41BB5425" w14:textId="77777777" w:rsidR="00934348" w:rsidRDefault="00934348" w:rsidP="00934348">
      <w:pPr>
        <w:jc w:val="both"/>
      </w:pPr>
    </w:p>
    <w:p w14:paraId="4A97ECBA" w14:textId="77777777" w:rsidR="00FD3B54" w:rsidRPr="00FD3B54" w:rsidRDefault="00FA768A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UPC-</w:t>
      </w:r>
      <w:r w:rsidR="00E0378C">
        <w:rPr>
          <w:rFonts w:asciiTheme="majorHAnsi" w:hAnsiTheme="majorHAnsi"/>
          <w:b/>
          <w:color w:val="000000"/>
          <w:sz w:val="28"/>
          <w:szCs w:val="28"/>
        </w:rPr>
        <w:t>CD0904A - % FCP, Descrição FCP e Mensagem</w:t>
      </w:r>
    </w:p>
    <w:p w14:paraId="41617AE1" w14:textId="77777777" w:rsidR="00FD3B54" w:rsidRPr="00FD3B54" w:rsidRDefault="007D6665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Foi criada uma upc no programa </w:t>
      </w:r>
      <w:r w:rsidR="00E0378C">
        <w:rPr>
          <w:rFonts w:asciiTheme="majorHAnsi" w:hAnsiTheme="majorHAnsi"/>
          <w:color w:val="000000"/>
        </w:rPr>
        <w:t>cd0904a</w:t>
      </w:r>
      <w:r w:rsidR="00FA768A">
        <w:rPr>
          <w:rFonts w:asciiTheme="majorHAnsi" w:hAnsiTheme="majorHAnsi"/>
          <w:color w:val="000000"/>
        </w:rPr>
        <w:t xml:space="preserve">, para criar os campos </w:t>
      </w:r>
      <w:r w:rsidR="00E0378C">
        <w:rPr>
          <w:rFonts w:asciiTheme="majorHAnsi" w:hAnsiTheme="majorHAnsi"/>
          <w:color w:val="000000"/>
        </w:rPr>
        <w:t>% FCP, Descrição e Mensagem, utilizados depois no calculo da nota.</w:t>
      </w:r>
    </w:p>
    <w:p w14:paraId="53B3E560" w14:textId="77777777" w:rsidR="00FD3B54" w:rsidRDefault="000D12AA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70D289A" wp14:editId="1EDB3FC4">
            <wp:extent cx="5486400" cy="2889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3 at 10.43.5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7356" w14:textId="77777777" w:rsidR="00FD3B54" w:rsidRDefault="000D12AA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5C2A05ED" wp14:editId="53324DD8">
            <wp:extent cx="5362575" cy="33242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3 at 10.44.1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D73" w14:textId="77777777" w:rsidR="00FD3B54" w:rsidRDefault="00FD3B54" w:rsidP="00FD3B54">
      <w:pPr>
        <w:spacing w:line="360" w:lineRule="auto"/>
        <w:ind w:left="720"/>
        <w:jc w:val="both"/>
        <w:rPr>
          <w:noProof/>
        </w:rPr>
      </w:pPr>
    </w:p>
    <w:p w14:paraId="549FD25B" w14:textId="77777777" w:rsidR="00FD3B54" w:rsidRPr="00AD2599" w:rsidRDefault="000D12AA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lastRenderedPageBreak/>
        <w:t>UPC-BODI317EF-A</w:t>
      </w:r>
      <w:r w:rsidR="00097836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>
        <w:rPr>
          <w:rFonts w:asciiTheme="majorHAnsi" w:hAnsiTheme="majorHAnsi"/>
          <w:b/>
          <w:color w:val="000000"/>
          <w:sz w:val="28"/>
          <w:szCs w:val="28"/>
        </w:rPr>
        <w:t>Calculo Nota Fiscal</w:t>
      </w:r>
    </w:p>
    <w:p w14:paraId="1255D763" w14:textId="77777777" w:rsidR="00080FDC" w:rsidRDefault="000D12AA" w:rsidP="00080FDC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UPC desenvolvida para calcular o valor FCP dos itens que possuem percentual cadastrado. Os valores serão demonstrados na Observação da Nota, conforme mensagem cadastrada no programa CD0904A.</w:t>
      </w:r>
    </w:p>
    <w:p w14:paraId="02349AC7" w14:textId="77777777" w:rsidR="00FD3B54" w:rsidRDefault="000D12AA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4BE13979" wp14:editId="1A66C747">
            <wp:extent cx="5486400" cy="4438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3 at 10.45.5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568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4264BAB4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2D5B66A8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267DF7A6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4992731F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1257419C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387CACE1" w14:textId="77777777" w:rsidR="00080FDC" w:rsidRDefault="00080FDC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2200F7DA" w14:textId="77777777" w:rsidR="005026DD" w:rsidRPr="00AD2599" w:rsidRDefault="000D12AA" w:rsidP="00AD2599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FT0518</w:t>
      </w:r>
      <w:r w:rsidR="0009783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Emissor DANFE</w:t>
      </w:r>
    </w:p>
    <w:p w14:paraId="1A311DF2" w14:textId="77777777" w:rsidR="001930CD" w:rsidRPr="00BB324D" w:rsidRDefault="000D12AA" w:rsidP="001930CD">
      <w:pPr>
        <w:ind w:left="720"/>
        <w:rPr>
          <w:rFonts w:ascii="Tahoma" w:hAnsi="Tahoma" w:cs="Tahoma"/>
          <w:noProof/>
        </w:rPr>
      </w:pPr>
      <w:r>
        <w:t xml:space="preserve">Alterado o programa para imprimir junto a </w:t>
      </w:r>
      <w:r w:rsidR="008653C1">
        <w:t>D</w:t>
      </w:r>
      <w:bookmarkStart w:id="2" w:name="_GoBack"/>
      <w:bookmarkEnd w:id="2"/>
      <w:r>
        <w:t xml:space="preserve">escrição </w:t>
      </w:r>
      <w:r w:rsidR="008653C1">
        <w:t>do Item o valor calculado do FCP.</w:t>
      </w:r>
    </w:p>
    <w:p w14:paraId="695685C8" w14:textId="77777777" w:rsidR="007D5E99" w:rsidRDefault="000D12AA" w:rsidP="00B46404">
      <w:pPr>
        <w:ind w:left="360" w:firstLine="360"/>
        <w:jc w:val="both"/>
      </w:pPr>
      <w:r>
        <w:rPr>
          <w:noProof/>
          <w:lang w:val="en-US" w:eastAsia="en-US"/>
        </w:rPr>
        <w:drawing>
          <wp:inline distT="0" distB="0" distL="0" distR="0" wp14:anchorId="73F7ACFB" wp14:editId="7FB4103E">
            <wp:extent cx="5486400" cy="2460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3 at 10.47.0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44B0" w14:textId="77777777" w:rsidR="000D12AA" w:rsidRDefault="000D12AA" w:rsidP="00B46404">
      <w:pPr>
        <w:ind w:left="360" w:firstLine="360"/>
        <w:jc w:val="both"/>
      </w:pPr>
      <w:r>
        <w:rPr>
          <w:noProof/>
          <w:lang w:val="en-US" w:eastAsia="en-US"/>
        </w:rPr>
        <w:drawing>
          <wp:inline distT="0" distB="0" distL="0" distR="0" wp14:anchorId="39E00C7D" wp14:editId="634BFBE3">
            <wp:extent cx="5486400" cy="2216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3 at 10.47.4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F785" w14:textId="77777777" w:rsidR="00B46404" w:rsidRDefault="00B46404" w:rsidP="00B46404">
      <w:pPr>
        <w:ind w:left="360" w:firstLine="360"/>
        <w:jc w:val="both"/>
      </w:pPr>
    </w:p>
    <w:p w14:paraId="690E6C26" w14:textId="77777777" w:rsidR="000530EB" w:rsidRPr="00B46404" w:rsidRDefault="000530EB" w:rsidP="00FD696A">
      <w:pPr>
        <w:ind w:left="720"/>
      </w:pPr>
    </w:p>
    <w:sectPr w:rsidR="000530EB" w:rsidRPr="00B46404" w:rsidSect="00A62A8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07A1A" w14:textId="77777777" w:rsidR="000D12AA" w:rsidRDefault="000D12AA">
      <w:r>
        <w:separator/>
      </w:r>
    </w:p>
  </w:endnote>
  <w:endnote w:type="continuationSeparator" w:id="0">
    <w:p w14:paraId="2E314CBD" w14:textId="77777777" w:rsidR="000D12AA" w:rsidRDefault="000D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9ECE" w14:textId="77777777" w:rsidR="000D12AA" w:rsidRDefault="000D12AA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fldChar w:fldCharType="begin"/>
    </w:r>
    <w:r>
      <w:rPr>
        <w:rFonts w:ascii="Calibri" w:hAnsi="Calibri"/>
      </w:rPr>
      <w:instrText>[Digite o texto]</w:instrText>
    </w:r>
    <w:r>
      <w:fldChar w:fldCharType="separate"/>
    </w:r>
    <w:r>
      <w:rPr>
        <w:rFonts w:ascii="Calibri" w:hAnsi="Calibri"/>
      </w:rPr>
      <w:t xml:space="preserve">Página </w:t>
    </w:r>
    <w:r>
      <w:rPr>
        <w:rFonts w:asciiTheme="majorHAnsi" w:eastAsiaTheme="majorEastAsia" w:hAnsiTheme="majorHAnsi" w:cstheme="majorBidi"/>
        <w:noProof/>
      </w:rPr>
      <w:fldChar w:fldCharType="end"/>
    </w:r>
    <w:r>
      <w:t xml:space="preserve"> PAGE   \* MERGEFORMAT </w: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CA43DA2" wp14:editId="13DD1F8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508C29E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0E85C9" wp14:editId="392F356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60E7218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2091E6" wp14:editId="738A0A7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14E03C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F44C" w14:textId="77777777" w:rsidR="000D12AA" w:rsidRDefault="000D12A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1C0058C" wp14:editId="0EA173A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DF222" w14:textId="77777777" w:rsidR="000D12AA" w:rsidRDefault="000D12AA" w:rsidP="00B633BE">
                          <w:pPr>
                            <w:pStyle w:val="Footer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" filled="f" stroked="f">
              <v:textbox inset=",0">
                <w:txbxContent>
                  <w:p w14:paraId="67C9EE98" w14:textId="77777777" w:rsidR="00FD696A" w:rsidRDefault="00FD696A" w:rsidP="00B633BE">
                    <w:pPr>
                      <w:pStyle w:val="Footer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2DE6C16" wp14:editId="09E57E75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3FC34F4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B238E" w14:textId="77777777" w:rsidR="000D12AA" w:rsidRDefault="000D12AA">
      <w:r>
        <w:separator/>
      </w:r>
    </w:p>
  </w:footnote>
  <w:footnote w:type="continuationSeparator" w:id="0">
    <w:p w14:paraId="47376EB8" w14:textId="77777777" w:rsidR="000D12AA" w:rsidRDefault="000D12AA">
      <w:r>
        <w:separator/>
      </w:r>
    </w:p>
  </w:footnote>
  <w:footnote w:type="continuationNotice" w:id="1">
    <w:p w14:paraId="6054D3DC" w14:textId="77777777" w:rsidR="000D12AA" w:rsidRDefault="000D12AA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8C63B" w14:textId="77777777" w:rsidR="000D12AA" w:rsidRDefault="000D12AA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46F9ADBC" w14:textId="77777777" w:rsidR="000D12AA" w:rsidRDefault="000D12AA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F351EB" wp14:editId="2A9A84A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03D51262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DFE43F" wp14:editId="1C43F5B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44A404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373DFB" wp14:editId="4051BCB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A3F4194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91DBC" w14:textId="77777777" w:rsidR="000D12AA" w:rsidRDefault="000D12AA">
    <w:pPr>
      <w:pStyle w:val="Header"/>
    </w:pPr>
    <w:r>
      <w:rPr>
        <w:noProof/>
        <w:lang w:val="en-US" w:eastAsia="en-US"/>
      </w:rPr>
      <w:drawing>
        <wp:inline distT="0" distB="0" distL="0" distR="0" wp14:anchorId="1AC1C679" wp14:editId="16E7CB74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574DD28" wp14:editId="7F55345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3FC3E" w14:textId="77777777" w:rsidR="000D12AA" w:rsidRPr="00F660B3" w:rsidRDefault="000D12A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en-US"/>
                                </w:rPr>
                                <w:t xml:space="preserve">Projeto Cálculo FCP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OkHWUW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14:paraId="5F73FC3E" w14:textId="77777777" w:rsidR="000D12AA" w:rsidRPr="00F660B3" w:rsidRDefault="000D12A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>
                          <w:rPr>
                            <w:lang w:val="en-US"/>
                          </w:rPr>
                          <w:t xml:space="preserve">Projeto Cálculo FCP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2C54A78" wp14:editId="65C689E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6DC2071" w14:textId="77777777" w:rsidR="000D12AA" w:rsidRDefault="000D12A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" o:allowincell="f" fillcolor="#ed1c24" stroked="f">
              <v:textbox style="mso-fit-shape-to-text:t" inset=",0,,0">
                <w:txbxContent>
                  <w:p w14:paraId="0E228C18" w14:textId="77777777" w:rsidR="00FD696A" w:rsidRDefault="00FD696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bullet1"/>
      </v:shape>
    </w:pict>
  </w:numPicBullet>
  <w:numPicBullet w:numPicBulletId="1">
    <w:pict>
      <v:shape id="_x0000_i1036" type="#_x0000_t75" style="width:11pt;height:11pt" o:bullet="t">
        <v:imagedata r:id="rId2" o:title="bullet2"/>
      </v:shape>
    </w:pict>
  </w:numPicBullet>
  <w:numPicBullet w:numPicBulletId="2">
    <w:pict>
      <v:shape id="_x0000_i1037" type="#_x0000_t75" style="width:11pt;height:11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78F1"/>
    <w:rsid w:val="001E0899"/>
    <w:rsid w:val="001F43AB"/>
    <w:rsid w:val="0020526C"/>
    <w:rsid w:val="00267F18"/>
    <w:rsid w:val="00281F80"/>
    <w:rsid w:val="00286B4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7530E"/>
    <w:rsid w:val="00383A3E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5026DD"/>
    <w:rsid w:val="005030B5"/>
    <w:rsid w:val="005140FB"/>
    <w:rsid w:val="00515EC0"/>
    <w:rsid w:val="00521FF5"/>
    <w:rsid w:val="005346C4"/>
    <w:rsid w:val="00537C33"/>
    <w:rsid w:val="0054794E"/>
    <w:rsid w:val="005547B0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40F4F"/>
    <w:rsid w:val="00944AC7"/>
    <w:rsid w:val="00952483"/>
    <w:rsid w:val="00971FE3"/>
    <w:rsid w:val="00972F04"/>
    <w:rsid w:val="00993361"/>
    <w:rsid w:val="009A119B"/>
    <w:rsid w:val="009A5FD6"/>
    <w:rsid w:val="009B24DE"/>
    <w:rsid w:val="009C18F9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79C8"/>
    <w:rsid w:val="00AD13DC"/>
    <w:rsid w:val="00AD2599"/>
    <w:rsid w:val="00AD5346"/>
    <w:rsid w:val="00AE4A9B"/>
    <w:rsid w:val="00AF2D87"/>
    <w:rsid w:val="00AF3B41"/>
    <w:rsid w:val="00AF5CD6"/>
    <w:rsid w:val="00AF72A1"/>
    <w:rsid w:val="00B01C95"/>
    <w:rsid w:val="00B22C35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C260C9"/>
    <w:rsid w:val="00C368AF"/>
    <w:rsid w:val="00C41631"/>
    <w:rsid w:val="00C44FF4"/>
    <w:rsid w:val="00C54276"/>
    <w:rsid w:val="00C574F8"/>
    <w:rsid w:val="00C6614D"/>
    <w:rsid w:val="00CB11F0"/>
    <w:rsid w:val="00CB6340"/>
    <w:rsid w:val="00CD12EE"/>
    <w:rsid w:val="00CD6EBA"/>
    <w:rsid w:val="00CE087A"/>
    <w:rsid w:val="00CF1533"/>
    <w:rsid w:val="00D13740"/>
    <w:rsid w:val="00D15D09"/>
    <w:rsid w:val="00D23FBB"/>
    <w:rsid w:val="00D2451E"/>
    <w:rsid w:val="00D25B5A"/>
    <w:rsid w:val="00D81CA7"/>
    <w:rsid w:val="00DF5766"/>
    <w:rsid w:val="00DF690B"/>
    <w:rsid w:val="00DF6941"/>
    <w:rsid w:val="00E00C5B"/>
    <w:rsid w:val="00E0378C"/>
    <w:rsid w:val="00E1253E"/>
    <w:rsid w:val="00E36F9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68EC"/>
    <w:rsid w:val="00EE2471"/>
    <w:rsid w:val="00EF4A10"/>
    <w:rsid w:val="00F01721"/>
    <w:rsid w:val="00F027E0"/>
    <w:rsid w:val="00F0536C"/>
    <w:rsid w:val="00F16400"/>
    <w:rsid w:val="00F2151F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ED0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A478B-1E2C-394D-88C8-F29DFD5E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 Ricardi\AppData\Roaming\Microsoft\Modelos\BusinessReport_Office2010.dotx</Template>
  <TotalTime>21</TotalTime>
  <Pages>8</Pages>
  <Words>382</Words>
  <Characters>2183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2560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Projeto Cálculo FCP 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Joao Pacheco</cp:lastModifiedBy>
  <cp:revision>4</cp:revision>
  <cp:lastPrinted>2015-04-07T20:07:00Z</cp:lastPrinted>
  <dcterms:created xsi:type="dcterms:W3CDTF">2015-10-21T19:55:00Z</dcterms:created>
  <dcterms:modified xsi:type="dcterms:W3CDTF">2016-03-23T14:20:00Z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